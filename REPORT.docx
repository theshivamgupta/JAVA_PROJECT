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B8" w:rsidRDefault="00B67B8F" w:rsidP="002B21AE">
      <w:pPr>
        <w:pStyle w:val="Logo"/>
        <w:tabs>
          <w:tab w:val="left" w:pos="6282"/>
        </w:tabs>
      </w:pPr>
      <w:r w:rsidRPr="00B67B8F">
        <w:rPr>
          <w:sz w:val="28"/>
          <w:szCs w:val="28"/>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margin">
                  <wp:posOffset>-228600</wp:posOffset>
                </wp:positionV>
                <wp:extent cx="6507480" cy="1404620"/>
                <wp:effectExtent l="0" t="0" r="266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1404620"/>
                        </a:xfrm>
                        <a:prstGeom prst="rect">
                          <a:avLst/>
                        </a:prstGeom>
                        <a:solidFill>
                          <a:srgbClr val="FFFFFF"/>
                        </a:solidFill>
                        <a:ln w="9525">
                          <a:solidFill>
                            <a:srgbClr val="000000"/>
                          </a:solidFill>
                          <a:miter lim="800000"/>
                          <a:headEnd/>
                          <a:tailEnd/>
                        </a:ln>
                      </wps:spPr>
                      <wps:txbx>
                        <w:txbxContent>
                          <w:p w:rsidR="00432570" w:rsidRPr="00B67B8F" w:rsidRDefault="00432570">
                            <w:pPr>
                              <w:rPr>
                                <w:sz w:val="44"/>
                                <w:szCs w:val="44"/>
                              </w:rPr>
                            </w:pPr>
                            <w:r>
                              <w:t xml:space="preserve">                                                        </w:t>
                            </w:r>
                            <w:r w:rsidRPr="00B67B8F">
                              <w:rPr>
                                <w:sz w:val="44"/>
                                <w:szCs w:val="44"/>
                              </w:rPr>
                              <w:t>FLIGHT BOOKING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pt;width:512.4pt;height:110.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">
                <v:textbox style="mso-fit-shape-to-text:t">
                  <w:txbxContent>
                    <w:p w:rsidR="00432570" w:rsidRPr="00B67B8F" w:rsidRDefault="00432570">
                      <w:pPr>
                        <w:rPr>
                          <w:sz w:val="44"/>
                          <w:szCs w:val="44"/>
                        </w:rPr>
                      </w:pPr>
                      <w:r>
                        <w:t xml:space="preserve">                                                        </w:t>
                      </w:r>
                      <w:r w:rsidRPr="00B67B8F">
                        <w:rPr>
                          <w:sz w:val="44"/>
                          <w:szCs w:val="44"/>
                        </w:rPr>
                        <w:t>FLIGHT BOOKING SYSTEM</w:t>
                      </w:r>
                    </w:p>
                  </w:txbxContent>
                </v:textbox>
                <w10:wrap type="square" anchorx="margin" anchory="margin"/>
              </v:shape>
            </w:pict>
          </mc:Fallback>
        </mc:AlternateContent>
      </w:r>
      <w:r>
        <w:drawing>
          <wp:anchor distT="0" distB="0" distL="114300" distR="114300" simplePos="0" relativeHeight="251658240" behindDoc="0" locked="0" layoutInCell="1" allowOverlap="1">
            <wp:simplePos x="0" y="0"/>
            <wp:positionH relativeFrom="margin">
              <wp:posOffset>1729740</wp:posOffset>
            </wp:positionH>
            <wp:positionV relativeFrom="margin">
              <wp:posOffset>601980</wp:posOffset>
            </wp:positionV>
            <wp:extent cx="2339340" cy="4273550"/>
            <wp:effectExtent l="0" t="0" r="3810" b="0"/>
            <wp:wrapSquare wrapText="bothSides"/>
            <wp:docPr id="4" name="Picture 4" descr="C:\Users\Shivam Gupta\AppData\Local\Microsoft\Windows\INetCache\Content.MSO\739DC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 Gupta\AppData\Local\Microsoft\Windows\INetCache\Content.MSO\739DCC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427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79B8" w:rsidRDefault="009D6E31" w:rsidP="00E279B8">
      <w:pPr>
        <w:pStyle w:val="Subtitle"/>
      </w:pPr>
      <w:sdt>
        <w:sdtPr>
          <w:alias w:val="Presented by:"/>
          <w:tag w:val="Presented by:"/>
          <w:id w:val="2116784469"/>
          <w:placeholder>
            <w:docPart w:val="9135C3419BF847C29A39C7E799B1C3DF"/>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1B92F788D24B4ED2B1EA6ECA21FC8A2B"/>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B67B8F">
            <w:t>Shivam gupta</w:t>
          </w:r>
        </w:sdtContent>
      </w:sdt>
    </w:p>
    <w:p w:rsidR="00E279B8" w:rsidRPr="00B67B8F" w:rsidRDefault="00B67B8F" w:rsidP="00714CE5">
      <w:pPr>
        <w:pStyle w:val="Contactinfo"/>
        <w:rPr>
          <w:sz w:val="28"/>
          <w:szCs w:val="28"/>
        </w:rPr>
      </w:pPr>
      <w:r w:rsidRPr="00B67B8F">
        <w:rPr>
          <w:sz w:val="28"/>
          <w:szCs w:val="28"/>
        </w:rPr>
        <w:t>Registration number: 189301018</w:t>
      </w:r>
    </w:p>
    <w:p w:rsidR="00B67B8F" w:rsidRPr="00B67B8F" w:rsidRDefault="00B67B8F" w:rsidP="00714CE5">
      <w:pPr>
        <w:pStyle w:val="Contactinfo"/>
        <w:rPr>
          <w:sz w:val="28"/>
          <w:szCs w:val="28"/>
        </w:rPr>
      </w:pPr>
      <w:r w:rsidRPr="00B67B8F">
        <w:rPr>
          <w:sz w:val="28"/>
          <w:szCs w:val="28"/>
        </w:rPr>
        <w:t>CSe-a</w:t>
      </w:r>
    </w:p>
    <w:p w:rsidR="00907CBB" w:rsidRDefault="00907CBB" w:rsidP="00E279B8">
      <w:pPr>
        <w:rPr>
          <w:noProof/>
        </w:rPr>
      </w:pPr>
    </w:p>
    <w:p w:rsidR="00B67B8F" w:rsidRPr="00DE585C" w:rsidRDefault="00B67B8F" w:rsidP="005A5C82">
      <w:pPr>
        <w:pStyle w:val="Heading2"/>
        <w:numPr>
          <w:ilvl w:val="0"/>
          <w:numId w:val="14"/>
        </w:numPr>
        <w:jc w:val="center"/>
        <w:rPr>
          <w:sz w:val="48"/>
          <w:szCs w:val="48"/>
          <w:u w:val="single"/>
        </w:rPr>
      </w:pPr>
      <w:r w:rsidRPr="00DE585C">
        <w:rPr>
          <w:sz w:val="48"/>
          <w:szCs w:val="48"/>
          <w:u w:val="single"/>
        </w:rPr>
        <w:lastRenderedPageBreak/>
        <w:t>INTRODUCTION OF THE PROJECT</w:t>
      </w:r>
    </w:p>
    <w:p w:rsidR="00C40ABE" w:rsidRDefault="00C40ABE" w:rsidP="00B67B8F">
      <w:pPr>
        <w:pStyle w:val="Heading2"/>
        <w:rPr>
          <w:sz w:val="28"/>
          <w:szCs w:val="28"/>
        </w:rPr>
      </w:pPr>
    </w:p>
    <w:p w:rsidR="00C4020A" w:rsidRPr="00DE585C" w:rsidRDefault="00C4020A" w:rsidP="00B67B8F">
      <w:pPr>
        <w:pStyle w:val="Heading2"/>
        <w:rPr>
          <w:sz w:val="28"/>
          <w:szCs w:val="28"/>
        </w:rPr>
      </w:pPr>
      <w:r w:rsidRPr="00DE585C">
        <w:rPr>
          <w:sz w:val="28"/>
          <w:szCs w:val="28"/>
        </w:rPr>
        <w:t xml:space="preserve">EVERYONE USES AIRLINES SUPPORT </w:t>
      </w:r>
      <w:r w:rsidR="005C483F" w:rsidRPr="00DE585C">
        <w:rPr>
          <w:sz w:val="28"/>
          <w:szCs w:val="28"/>
        </w:rPr>
        <w:t>AND WANTS TO RISE THE VEHICLE WHICH CAN LITERALLY TAKE THEM 40,000 ft. up the sky a</w:t>
      </w:r>
      <w:r w:rsidR="005A5C82">
        <w:rPr>
          <w:sz w:val="28"/>
          <w:szCs w:val="28"/>
        </w:rPr>
        <w:t>n</w:t>
      </w:r>
      <w:r w:rsidR="005C483F" w:rsidRPr="00DE585C">
        <w:rPr>
          <w:sz w:val="28"/>
          <w:szCs w:val="28"/>
        </w:rPr>
        <w:t>d see the world from that height.</w:t>
      </w:r>
    </w:p>
    <w:p w:rsidR="00C4020A" w:rsidRPr="00DE585C" w:rsidRDefault="005C483F" w:rsidP="00B67B8F">
      <w:pPr>
        <w:pStyle w:val="Heading2"/>
        <w:rPr>
          <w:sz w:val="28"/>
          <w:szCs w:val="28"/>
        </w:rPr>
      </w:pPr>
      <w:r w:rsidRPr="00DE585C">
        <w:rPr>
          <w:sz w:val="28"/>
          <w:szCs w:val="28"/>
        </w:rPr>
        <w:t xml:space="preserve">THE FOLLOWING PROJECT CONTAINS WHAT WOULD A FLIGHT BOOKING SYSTEM WOULD LOOK </w:t>
      </w:r>
      <w:proofErr w:type="gramStart"/>
      <w:r w:rsidRPr="00DE585C">
        <w:rPr>
          <w:sz w:val="28"/>
          <w:szCs w:val="28"/>
        </w:rPr>
        <w:t>LIKE,  IF</w:t>
      </w:r>
      <w:proofErr w:type="gramEnd"/>
      <w:r w:rsidRPr="00DE585C">
        <w:rPr>
          <w:sz w:val="28"/>
          <w:szCs w:val="28"/>
        </w:rPr>
        <w:t xml:space="preserve"> WRITTEN WITH JUST THE HELP OF CORE JAVA LANGUAGE.</w:t>
      </w:r>
    </w:p>
    <w:p w:rsidR="00C4020A" w:rsidRPr="00DE585C" w:rsidRDefault="005C483F" w:rsidP="00B67B8F">
      <w:pPr>
        <w:pStyle w:val="Heading2"/>
        <w:rPr>
          <w:sz w:val="28"/>
          <w:szCs w:val="28"/>
        </w:rPr>
      </w:pPr>
      <w:r w:rsidRPr="00DE585C">
        <w:rPr>
          <w:sz w:val="28"/>
          <w:szCs w:val="28"/>
        </w:rPr>
        <w:t>THE OUTPUT OF THE CODE MIGHT NOT BE USER FRIENDLY OR HELP IN MAKING THE BOOKING SYSTEM ANY BETTER BUT AT THE LIMITED RESOURCE AND KNOWLEDGE IT REALLY SHOWS THE PEOPLE WHAT HAPPENS BACKEND.</w:t>
      </w:r>
    </w:p>
    <w:p w:rsidR="00B67B8F" w:rsidRPr="00DE585C" w:rsidRDefault="00B67B8F" w:rsidP="00B67B8F">
      <w:pPr>
        <w:pStyle w:val="Heading2"/>
        <w:rPr>
          <w:sz w:val="28"/>
          <w:szCs w:val="28"/>
        </w:rPr>
      </w:pPr>
      <w:r w:rsidRPr="00DE585C">
        <w:rPr>
          <w:sz w:val="28"/>
          <w:szCs w:val="28"/>
        </w:rPr>
        <w:t>THE GIVEN JAVA PROJECT IS ABOUT A NEAR TYPE FLIGHT BOOKING SYSTEM THAT WOULD BE PRESENT IN A WEBSITE.</w:t>
      </w:r>
    </w:p>
    <w:p w:rsidR="00B67B8F" w:rsidRPr="00DE585C" w:rsidRDefault="00B67B8F">
      <w:pPr>
        <w:pStyle w:val="Heading2"/>
        <w:rPr>
          <w:sz w:val="28"/>
          <w:szCs w:val="28"/>
        </w:rPr>
      </w:pPr>
      <w:r w:rsidRPr="00DE585C">
        <w:rPr>
          <w:sz w:val="28"/>
          <w:szCs w:val="28"/>
        </w:rPr>
        <w:t>IT CONTAINS OPTIONS LIKE BOOKING A FLIGHT, CANCELLING A FLIGHT WITH A BOOKING ID THAT WOULD BE UNIQUE FOR A PURCAHSE.</w:t>
      </w:r>
      <w:r w:rsidR="00C4020A" w:rsidRPr="00DE585C">
        <w:rPr>
          <w:sz w:val="28"/>
          <w:szCs w:val="28"/>
        </w:rPr>
        <w:t xml:space="preserve"> IT ALSO CONTAINS OPTION TO PRINT A BILL WITH CONVENIENT </w:t>
      </w:r>
      <w:proofErr w:type="gramStart"/>
      <w:r w:rsidR="00C4020A" w:rsidRPr="00DE585C">
        <w:rPr>
          <w:sz w:val="28"/>
          <w:szCs w:val="28"/>
        </w:rPr>
        <w:t>PRICES,  WITH</w:t>
      </w:r>
      <w:proofErr w:type="gramEnd"/>
      <w:r w:rsidR="00C4020A" w:rsidRPr="00DE585C">
        <w:rPr>
          <w:sz w:val="28"/>
          <w:szCs w:val="28"/>
        </w:rPr>
        <w:t xml:space="preserve"> ALSO AN OPTION TO CHECK THE FLIGHT PURCHASE HISTORY</w:t>
      </w:r>
    </w:p>
    <w:p w:rsidR="00C4020A" w:rsidRPr="00DE585C" w:rsidRDefault="00C4020A" w:rsidP="00C4020A">
      <w:pPr>
        <w:pStyle w:val="Heading2"/>
        <w:rPr>
          <w:sz w:val="28"/>
          <w:szCs w:val="28"/>
        </w:rPr>
      </w:pPr>
      <w:r w:rsidRPr="00DE585C">
        <w:rPr>
          <w:sz w:val="28"/>
          <w:szCs w:val="28"/>
        </w:rPr>
        <w:t>IT ALL COULD BE DONE ONLY WHEN THE CUSTOMER IS A REGISTERED USER IN THE WEBSITE. IF HE ISN’T ONE THEN THERE IS AN OPTION TO SIGNUP IN THE CODE.  FOR WHICH HE WILL BE AUTHENTICATED WITH A PASSWORD AND CHECKED IF IT IS CORRECT OR NOT.</w:t>
      </w:r>
    </w:p>
    <w:p w:rsidR="005C483F" w:rsidRPr="00DE585C" w:rsidRDefault="005C483F" w:rsidP="005C483F">
      <w:pPr>
        <w:rPr>
          <w:rFonts w:asciiTheme="majorHAnsi" w:eastAsiaTheme="majorEastAsia" w:hAnsiTheme="majorHAnsi" w:cstheme="majorBidi"/>
          <w:caps/>
          <w:color w:val="B85A22" w:themeColor="accent2" w:themeShade="BF"/>
          <w:sz w:val="28"/>
          <w:szCs w:val="28"/>
        </w:rPr>
      </w:pPr>
      <w:r w:rsidRPr="00DE585C">
        <w:rPr>
          <w:rFonts w:asciiTheme="majorHAnsi" w:eastAsiaTheme="majorEastAsia" w:hAnsiTheme="majorHAnsi" w:cstheme="majorBidi"/>
          <w:caps/>
          <w:color w:val="B85A22" w:themeColor="accent2" w:themeShade="BF"/>
          <w:sz w:val="28"/>
          <w:szCs w:val="28"/>
        </w:rPr>
        <w:t>IT TAKES HELP OF THE FILE HANDLING AND EXCEPTION TO THE GREATEST EXTENT. AND ALSO CONTAINS MANY OTHER BASIC YET CRUCIAL CONCEPTS AND FEATURES OF THE POWERFUL LANGUAGE THAT IS JAVA AT IT’S BEST.</w:t>
      </w:r>
    </w:p>
    <w:p w:rsidR="00432570" w:rsidRPr="00DE585C" w:rsidRDefault="00432570" w:rsidP="00C4020A">
      <w:pPr>
        <w:ind w:left="0"/>
        <w:rPr>
          <w:sz w:val="28"/>
          <w:szCs w:val="28"/>
        </w:rPr>
      </w:pPr>
      <w:r w:rsidRPr="00DE585C">
        <w:rPr>
          <w:rFonts w:asciiTheme="majorHAnsi" w:eastAsiaTheme="majorEastAsia" w:hAnsiTheme="majorHAnsi" w:cstheme="majorBidi"/>
          <w:caps/>
          <w:color w:val="B85A22" w:themeColor="accent2" w:themeShade="BF"/>
          <w:sz w:val="28"/>
          <w:szCs w:val="28"/>
        </w:rPr>
        <w:t>THE FOLLOWING CODE CONTAINS SEVERAL CLASSES EACH WITH A DIFFERENT AND UNIQUE ROLE IN the PROJECT. NO PIECE OF CODE PLAYS A ROLE IN this project is useless and if removed any one of it could disrupt the entire project.</w:t>
      </w:r>
    </w:p>
    <w:p w:rsidR="00B67B8F" w:rsidRPr="00DE585C" w:rsidRDefault="00DE585C" w:rsidP="005A5C82">
      <w:pPr>
        <w:pStyle w:val="Heading2"/>
        <w:numPr>
          <w:ilvl w:val="0"/>
          <w:numId w:val="14"/>
        </w:numPr>
        <w:jc w:val="center"/>
        <w:rPr>
          <w:sz w:val="48"/>
          <w:szCs w:val="48"/>
          <w:u w:val="single"/>
        </w:rPr>
      </w:pPr>
      <w:r w:rsidRPr="00DE585C">
        <w:rPr>
          <w:sz w:val="48"/>
          <w:szCs w:val="48"/>
          <w:u w:val="single"/>
        </w:rPr>
        <w:lastRenderedPageBreak/>
        <w:t>CURRENT WORK – WHAT HAVE WE DONE TILL NOW?</w:t>
      </w:r>
    </w:p>
    <w:p w:rsidR="00C40ABE" w:rsidRDefault="00C40ABE">
      <w:pPr>
        <w:pStyle w:val="Heading2"/>
        <w:rPr>
          <w:sz w:val="28"/>
          <w:szCs w:val="28"/>
        </w:rPr>
      </w:pPr>
    </w:p>
    <w:p w:rsidR="00C40ABE" w:rsidRDefault="00C40ABE">
      <w:pPr>
        <w:pStyle w:val="Heading2"/>
        <w:rPr>
          <w:sz w:val="28"/>
          <w:szCs w:val="28"/>
        </w:rPr>
      </w:pPr>
    </w:p>
    <w:p w:rsidR="00C40ABE" w:rsidRDefault="00C40ABE">
      <w:pPr>
        <w:pStyle w:val="Heading2"/>
        <w:rPr>
          <w:sz w:val="28"/>
          <w:szCs w:val="28"/>
        </w:rPr>
      </w:pPr>
    </w:p>
    <w:p w:rsidR="00B67B8F" w:rsidRPr="00121CBD" w:rsidRDefault="00DE585C">
      <w:pPr>
        <w:pStyle w:val="Heading2"/>
        <w:rPr>
          <w:sz w:val="28"/>
          <w:szCs w:val="28"/>
        </w:rPr>
      </w:pPr>
      <w:r w:rsidRPr="00121CBD">
        <w:rPr>
          <w:sz w:val="28"/>
          <w:szCs w:val="28"/>
        </w:rPr>
        <w:t>THE PROJECT STARTS BY ASKING the USER WHETHER THE HE/SHE IS AN EXISTING USER OF THE WEBSITE. THEN THE ASK THE USER TO ENTER A BINARY RESPONSE. IF HE IS NOT ONE THEN HE SIGNUP MENU OPTIONS WILL OPEN AND WILL ASK THE NECESSARY QUESTIONS.</w:t>
      </w:r>
    </w:p>
    <w:p w:rsidR="00B67B8F" w:rsidRPr="00121CBD" w:rsidRDefault="00DE585C">
      <w:pPr>
        <w:pStyle w:val="Heading2"/>
        <w:rPr>
          <w:sz w:val="28"/>
          <w:szCs w:val="28"/>
        </w:rPr>
      </w:pPr>
      <w:r w:rsidRPr="00121CBD">
        <w:rPr>
          <w:sz w:val="28"/>
          <w:szCs w:val="28"/>
        </w:rPr>
        <w:t xml:space="preserve">IF THE USER IS NOT AN EXISTING USER THEN IN THE SIGNUP MENU </w:t>
      </w:r>
      <w:r w:rsidR="0051291A" w:rsidRPr="00121CBD">
        <w:rPr>
          <w:sz w:val="28"/>
          <w:szCs w:val="28"/>
        </w:rPr>
        <w:t>IT ASKS FOR AN USERNAME AND A SECURE PASSWORD. THEN THE CODE CHECKS IF THE GIVEN USERNAME ALREADY EXISTS. IF IT DOES THEN IT GIVES AN ERROR AND HE HAD TO DO THE USER ALL OVER AGAIN.</w:t>
      </w:r>
    </w:p>
    <w:p w:rsidR="00B67B8F" w:rsidRPr="00121CBD" w:rsidRDefault="0051291A">
      <w:pPr>
        <w:pStyle w:val="Heading2"/>
        <w:rPr>
          <w:sz w:val="28"/>
          <w:szCs w:val="28"/>
        </w:rPr>
      </w:pPr>
      <w:r w:rsidRPr="00121CBD">
        <w:rPr>
          <w:sz w:val="28"/>
          <w:szCs w:val="28"/>
        </w:rPr>
        <w:t>IF THE USER IS ALREADY AN EXISTIONG USER AND HIS CREDENTIALS MATCH TO tHAT OF the DATABASE THEN HE IS SENT TO THE BOOKING TICKETS MENU.</w:t>
      </w:r>
    </w:p>
    <w:p w:rsidR="00B67B8F" w:rsidRPr="00121CBD" w:rsidRDefault="0051291A">
      <w:pPr>
        <w:pStyle w:val="Heading2"/>
        <w:rPr>
          <w:sz w:val="28"/>
          <w:szCs w:val="28"/>
          <w:u w:val="single"/>
        </w:rPr>
      </w:pPr>
      <w:r w:rsidRPr="00121CBD">
        <w:rPr>
          <w:sz w:val="28"/>
          <w:szCs w:val="28"/>
        </w:rPr>
        <w:t>THERE HE IS ASKED OPTIONS LIKE BOOKING OF A FLIGHT, CANCELATIONS OF A FLIGHT, TO SHOW THE BILL, OR TO CHECK THE PURCHASE HISTORY.</w:t>
      </w:r>
    </w:p>
    <w:p w:rsidR="00B67B8F" w:rsidRDefault="00B67B8F">
      <w:pPr>
        <w:pStyle w:val="Heading2"/>
      </w:pPr>
    </w:p>
    <w:p w:rsidR="00B67B8F" w:rsidRDefault="00B67B8F">
      <w:pPr>
        <w:pStyle w:val="Heading2"/>
      </w:pPr>
    </w:p>
    <w:p w:rsidR="00B67B8F" w:rsidRDefault="00B67B8F">
      <w:pPr>
        <w:pStyle w:val="Heading2"/>
      </w:pPr>
    </w:p>
    <w:p w:rsidR="00C40ABE" w:rsidRDefault="00C40ABE" w:rsidP="00EC6A56">
      <w:pPr>
        <w:pStyle w:val="Heading2"/>
        <w:jc w:val="center"/>
        <w:rPr>
          <w:sz w:val="48"/>
          <w:szCs w:val="48"/>
          <w:u w:val="single"/>
        </w:rPr>
      </w:pPr>
    </w:p>
    <w:p w:rsidR="00C40ABE" w:rsidRDefault="00C40ABE" w:rsidP="00EC6A56">
      <w:pPr>
        <w:pStyle w:val="Heading2"/>
        <w:jc w:val="center"/>
        <w:rPr>
          <w:sz w:val="48"/>
          <w:szCs w:val="48"/>
          <w:u w:val="single"/>
        </w:rPr>
      </w:pPr>
    </w:p>
    <w:p w:rsidR="00C40ABE" w:rsidRDefault="00C40ABE" w:rsidP="00EC6A56">
      <w:pPr>
        <w:pStyle w:val="Heading2"/>
        <w:jc w:val="center"/>
        <w:rPr>
          <w:sz w:val="48"/>
          <w:szCs w:val="48"/>
          <w:u w:val="single"/>
        </w:rPr>
      </w:pPr>
    </w:p>
    <w:p w:rsidR="00C40ABE" w:rsidRDefault="00C40ABE" w:rsidP="00EC6A56">
      <w:pPr>
        <w:pStyle w:val="Heading2"/>
        <w:jc w:val="center"/>
        <w:rPr>
          <w:sz w:val="48"/>
          <w:szCs w:val="48"/>
          <w:u w:val="single"/>
        </w:rPr>
      </w:pPr>
    </w:p>
    <w:p w:rsidR="00C40ABE" w:rsidRDefault="00C40ABE" w:rsidP="00EC6A56">
      <w:pPr>
        <w:pStyle w:val="Heading2"/>
        <w:jc w:val="center"/>
        <w:rPr>
          <w:sz w:val="48"/>
          <w:szCs w:val="48"/>
          <w:u w:val="single"/>
        </w:rPr>
      </w:pPr>
    </w:p>
    <w:p w:rsidR="00C40ABE" w:rsidRDefault="00C40ABE" w:rsidP="00EC6A56">
      <w:pPr>
        <w:pStyle w:val="Heading2"/>
        <w:jc w:val="center"/>
        <w:rPr>
          <w:sz w:val="48"/>
          <w:szCs w:val="48"/>
          <w:u w:val="single"/>
        </w:rPr>
      </w:pPr>
    </w:p>
    <w:p w:rsidR="00C40ABE" w:rsidRDefault="00C40ABE" w:rsidP="00EC6A56">
      <w:pPr>
        <w:pStyle w:val="Heading2"/>
        <w:jc w:val="center"/>
        <w:rPr>
          <w:sz w:val="48"/>
          <w:szCs w:val="48"/>
          <w:u w:val="single"/>
        </w:rPr>
      </w:pPr>
    </w:p>
    <w:p w:rsidR="00C40ABE" w:rsidRDefault="00C40ABE" w:rsidP="00EC6A56">
      <w:pPr>
        <w:pStyle w:val="Heading2"/>
        <w:jc w:val="center"/>
        <w:rPr>
          <w:sz w:val="48"/>
          <w:szCs w:val="48"/>
          <w:u w:val="single"/>
        </w:rPr>
      </w:pPr>
    </w:p>
    <w:p w:rsidR="00B67B8F" w:rsidRPr="00EC6A56" w:rsidRDefault="00EC6A56" w:rsidP="005A5C82">
      <w:pPr>
        <w:pStyle w:val="Heading2"/>
        <w:numPr>
          <w:ilvl w:val="0"/>
          <w:numId w:val="14"/>
        </w:numPr>
        <w:jc w:val="center"/>
        <w:rPr>
          <w:sz w:val="48"/>
          <w:szCs w:val="48"/>
          <w:u w:val="single"/>
        </w:rPr>
      </w:pPr>
      <w:r w:rsidRPr="00EC6A56">
        <w:rPr>
          <w:sz w:val="48"/>
          <w:szCs w:val="48"/>
          <w:u w:val="single"/>
        </w:rPr>
        <w:t>SOFTWARE REQIUREMENTS</w:t>
      </w:r>
    </w:p>
    <w:p w:rsidR="00C40ABE" w:rsidRDefault="00C40ABE" w:rsidP="00C40ABE">
      <w:pPr>
        <w:pStyle w:val="Heading2"/>
        <w:ind w:left="0"/>
      </w:pPr>
    </w:p>
    <w:p w:rsidR="00B67B8F" w:rsidRDefault="00EC6A56" w:rsidP="00C40ABE">
      <w:pPr>
        <w:pStyle w:val="Heading2"/>
        <w:numPr>
          <w:ilvl w:val="0"/>
          <w:numId w:val="12"/>
        </w:numPr>
      </w:pPr>
      <w:r>
        <w:t>TECHNOLOGIES: CORE JAVA</w:t>
      </w:r>
    </w:p>
    <w:p w:rsidR="00B67B8F" w:rsidRDefault="00EC6A56" w:rsidP="00C40ABE">
      <w:pPr>
        <w:pStyle w:val="Heading2"/>
        <w:numPr>
          <w:ilvl w:val="0"/>
          <w:numId w:val="12"/>
        </w:numPr>
      </w:pPr>
      <w:r>
        <w:t>PLATFORM: JAVA RUNTIME ENVIRONMENT(JRE) 1.6 OR ABOVE</w:t>
      </w:r>
    </w:p>
    <w:p w:rsidR="00B67B8F" w:rsidRDefault="00EC6A56" w:rsidP="00C40ABE">
      <w:pPr>
        <w:pStyle w:val="Heading2"/>
        <w:numPr>
          <w:ilvl w:val="0"/>
          <w:numId w:val="12"/>
        </w:numPr>
      </w:pPr>
      <w:r>
        <w:t>OPERATING SYSTEM: WINDOWS 10/8/7/XP, LINUX</w:t>
      </w:r>
    </w:p>
    <w:p w:rsidR="00B67B8F" w:rsidRDefault="00EC6A56" w:rsidP="00C40ABE">
      <w:pPr>
        <w:pStyle w:val="Heading2"/>
        <w:numPr>
          <w:ilvl w:val="0"/>
          <w:numId w:val="12"/>
        </w:numPr>
      </w:pPr>
      <w:r>
        <w:t>OTHER TOOLS: TEXT EDITOR(NOTEPAD)</w:t>
      </w:r>
    </w:p>
    <w:p w:rsidR="00C40ABE" w:rsidRDefault="00C40ABE" w:rsidP="00C40ABE"/>
    <w:p w:rsidR="00C40ABE" w:rsidRDefault="00C40ABE" w:rsidP="00C40ABE"/>
    <w:p w:rsidR="00C40ABE" w:rsidRDefault="00C40ABE" w:rsidP="00C40ABE"/>
    <w:p w:rsidR="00C40ABE" w:rsidRPr="00C40ABE" w:rsidRDefault="00C40ABE" w:rsidP="00C40ABE">
      <w:pPr>
        <w:pStyle w:val="Heading2"/>
        <w:jc w:val="center"/>
        <w:rPr>
          <w:sz w:val="48"/>
          <w:szCs w:val="48"/>
          <w:u w:val="single"/>
        </w:rPr>
      </w:pPr>
    </w:p>
    <w:p w:rsidR="005A5C82" w:rsidRDefault="005A5C82" w:rsidP="00C40ABE">
      <w:pPr>
        <w:pStyle w:val="Heading2"/>
        <w:jc w:val="center"/>
        <w:rPr>
          <w:sz w:val="48"/>
          <w:szCs w:val="48"/>
          <w:u w:val="single"/>
        </w:rPr>
      </w:pPr>
    </w:p>
    <w:p w:rsidR="005A5C82" w:rsidRDefault="005A5C82" w:rsidP="00C40ABE">
      <w:pPr>
        <w:pStyle w:val="Heading2"/>
        <w:jc w:val="center"/>
        <w:rPr>
          <w:sz w:val="48"/>
          <w:szCs w:val="48"/>
          <w:u w:val="single"/>
        </w:rPr>
      </w:pPr>
    </w:p>
    <w:p w:rsidR="00C40ABE" w:rsidRDefault="00C40ABE" w:rsidP="00C40ABE">
      <w:pPr>
        <w:pStyle w:val="Heading2"/>
        <w:jc w:val="center"/>
        <w:rPr>
          <w:sz w:val="48"/>
          <w:szCs w:val="48"/>
          <w:u w:val="single"/>
        </w:rPr>
      </w:pPr>
      <w:r w:rsidRPr="00C40ABE">
        <w:rPr>
          <w:sz w:val="48"/>
          <w:szCs w:val="48"/>
          <w:u w:val="single"/>
        </w:rPr>
        <w:t>EXPLA</w:t>
      </w:r>
      <w:r w:rsidR="005A5C82">
        <w:rPr>
          <w:sz w:val="48"/>
          <w:szCs w:val="48"/>
          <w:u w:val="single"/>
        </w:rPr>
        <w:t>I</w:t>
      </w:r>
      <w:r w:rsidRPr="00C40ABE">
        <w:rPr>
          <w:sz w:val="48"/>
          <w:szCs w:val="48"/>
          <w:u w:val="single"/>
        </w:rPr>
        <w:t>NATION</w:t>
      </w:r>
    </w:p>
    <w:p w:rsidR="00C40ABE" w:rsidRPr="006D4476" w:rsidRDefault="00C40ABE" w:rsidP="00C40ABE">
      <w:pPr>
        <w:pStyle w:val="Heading2"/>
        <w:ind w:left="792"/>
        <w:rPr>
          <w:u w:val="single"/>
        </w:rPr>
      </w:pPr>
      <w:r w:rsidRPr="006D4476">
        <w:rPr>
          <w:u w:val="single"/>
        </w:rPr>
        <w:t>BOOKING OF A FLIGHT</w:t>
      </w:r>
      <w:r w:rsidRPr="006D4476">
        <w:t>– 1-&gt;HERE THE USER IS ASKED FOR BOARDING PLACE AND THE DESTINATION THEN THE FLIGHT DETAILS OF THOSE DATA SHOWS UP AND THE USER CHOOSE THE FLIGHT THROUGH THEIR TIME.   2-&gt;then after asking the personal details of the passengers the ticket is confirmed and updated in flight booking history</w:t>
      </w:r>
      <w:r w:rsidRPr="006D4476">
        <w:t>.</w:t>
      </w:r>
    </w:p>
    <w:p w:rsidR="00C40ABE" w:rsidRPr="006D4476" w:rsidRDefault="00C40ABE" w:rsidP="00C40ABE">
      <w:pPr>
        <w:pStyle w:val="Heading2"/>
        <w:numPr>
          <w:ilvl w:val="0"/>
          <w:numId w:val="13"/>
        </w:numPr>
      </w:pPr>
      <w:r w:rsidRPr="006D4476">
        <w:rPr>
          <w:u w:val="single"/>
        </w:rPr>
        <w:t xml:space="preserve">cancelation of a flight </w:t>
      </w:r>
      <w:r w:rsidRPr="006D4476">
        <w:t>–   each flight purchase a unique BOOKING ID TO TRACK THE TICKETS the DATABASE. IT ALSO HELPS IN CANCELING THE TICKET. THE USER AFTER SIGNED IN ASKED FOR THE BOOKING ID AND THEN IN THE FLIGHT PURCHASE HISTORY IT IS DELETING AND THAT BOOKING ID IS NEVER USED AGAIN TO AVOID CONFUSION WITH MANY CUSTOMERS.</w:t>
      </w:r>
    </w:p>
    <w:p w:rsidR="00C40ABE" w:rsidRPr="006D4476" w:rsidRDefault="00C40ABE" w:rsidP="00C40ABE">
      <w:pPr>
        <w:pStyle w:val="Heading2"/>
        <w:numPr>
          <w:ilvl w:val="0"/>
          <w:numId w:val="13"/>
        </w:numPr>
      </w:pPr>
      <w:r w:rsidRPr="006D4476">
        <w:rPr>
          <w:u w:val="single"/>
        </w:rPr>
        <w:t xml:space="preserve">TO SHOW THE BILL </w:t>
      </w:r>
      <w:r w:rsidRPr="006D4476">
        <w:t>– THE BILL OF THE RECENT PURCHASES IS PRINTED WITH TOTAL PRICE THE CUSTOMER NEEDS TO PAY.</w:t>
      </w:r>
    </w:p>
    <w:p w:rsidR="00C40ABE" w:rsidRPr="006D4476" w:rsidRDefault="00C40ABE" w:rsidP="00C40ABE">
      <w:pPr>
        <w:pStyle w:val="Heading2"/>
        <w:numPr>
          <w:ilvl w:val="0"/>
          <w:numId w:val="13"/>
        </w:numPr>
      </w:pPr>
      <w:r w:rsidRPr="006D4476">
        <w:rPr>
          <w:u w:val="single"/>
        </w:rPr>
        <w:t xml:space="preserve">THE PUCHASE HISTORY </w:t>
      </w:r>
      <w:r w:rsidRPr="006D4476">
        <w:t>– THE PURCHASE HISTORY OF THE SIGNED IN USER IS DISPLAYED (EXCEPT THAT OF THE ONES THAT ARE DELETED).</w:t>
      </w:r>
    </w:p>
    <w:p w:rsidR="005A5C82" w:rsidRPr="00F52600" w:rsidRDefault="005A5C82" w:rsidP="00F52600">
      <w:pPr>
        <w:pStyle w:val="ListParagraph"/>
        <w:numPr>
          <w:ilvl w:val="0"/>
          <w:numId w:val="13"/>
        </w:numPr>
        <w:rPr>
          <w:rFonts w:asciiTheme="majorHAnsi" w:eastAsiaTheme="majorEastAsia" w:hAnsiTheme="majorHAnsi" w:cstheme="majorBidi"/>
          <w:caps/>
          <w:color w:val="B85A22" w:themeColor="accent2" w:themeShade="BF"/>
          <w:sz w:val="24"/>
          <w:szCs w:val="24"/>
        </w:rPr>
      </w:pPr>
      <w:r w:rsidRPr="00F52600">
        <w:rPr>
          <w:rFonts w:asciiTheme="majorHAnsi" w:eastAsiaTheme="majorEastAsia" w:hAnsiTheme="majorHAnsi" w:cstheme="majorBidi"/>
          <w:caps/>
          <w:color w:val="B85A22" w:themeColor="accent2" w:themeShade="BF"/>
          <w:sz w:val="24"/>
          <w:szCs w:val="24"/>
        </w:rPr>
        <w:t xml:space="preserve">FOR ALL THIS YOU HAVE TO MEMBER FIRST OF THE PROGRAM. BY THIS YOU SHOULD HAVE A TEXT FILE WITH YOUR USERNAME IN IT AND ITS PASSWORD AND IN A SEPARATE FILE which CONATINS ALL THE USERNAME. EVERY TEXT FILE IS MADE IN THE </w:t>
      </w:r>
      <w:proofErr w:type="gramStart"/>
      <w:r w:rsidRPr="00F52600">
        <w:rPr>
          <w:rFonts w:asciiTheme="majorHAnsi" w:eastAsiaTheme="majorEastAsia" w:hAnsiTheme="majorHAnsi" w:cstheme="majorBidi"/>
          <w:caps/>
          <w:color w:val="B85A22" w:themeColor="accent2" w:themeShade="BF"/>
          <w:sz w:val="24"/>
          <w:szCs w:val="24"/>
        </w:rPr>
        <w:t>SIGN UP</w:t>
      </w:r>
      <w:proofErr w:type="gramEnd"/>
      <w:r w:rsidRPr="00F52600">
        <w:rPr>
          <w:rFonts w:asciiTheme="majorHAnsi" w:eastAsiaTheme="majorEastAsia" w:hAnsiTheme="majorHAnsi" w:cstheme="majorBidi"/>
          <w:caps/>
          <w:color w:val="B85A22" w:themeColor="accent2" w:themeShade="BF"/>
          <w:sz w:val="24"/>
          <w:szCs w:val="24"/>
        </w:rPr>
        <w:t xml:space="preserve"> PROCESS</w:t>
      </w:r>
      <w:r w:rsidR="006D4476" w:rsidRPr="00F52600">
        <w:rPr>
          <w:rFonts w:asciiTheme="majorHAnsi" w:eastAsiaTheme="majorEastAsia" w:hAnsiTheme="majorHAnsi" w:cstheme="majorBidi"/>
          <w:caps/>
          <w:color w:val="B85A22" w:themeColor="accent2" w:themeShade="BF"/>
          <w:sz w:val="24"/>
          <w:szCs w:val="24"/>
        </w:rPr>
        <w:t xml:space="preserve"> </w:t>
      </w:r>
      <w:r w:rsidRPr="00F52600">
        <w:rPr>
          <w:rFonts w:asciiTheme="majorHAnsi" w:eastAsiaTheme="majorEastAsia" w:hAnsiTheme="majorHAnsi" w:cstheme="majorBidi"/>
          <w:caps/>
          <w:color w:val="B85A22" w:themeColor="accent2" w:themeShade="BF"/>
          <w:sz w:val="24"/>
          <w:szCs w:val="24"/>
        </w:rPr>
        <w:t>(A PERSON HAVE TO SIGN UP FIRST TO BE A MEMBER).</w:t>
      </w:r>
    </w:p>
    <w:p w:rsidR="005A5C82" w:rsidRPr="00F52600" w:rsidRDefault="006D4476" w:rsidP="00F52600">
      <w:pPr>
        <w:pStyle w:val="ListParagraph"/>
        <w:numPr>
          <w:ilvl w:val="0"/>
          <w:numId w:val="13"/>
        </w:numPr>
        <w:rPr>
          <w:rFonts w:asciiTheme="majorHAnsi" w:eastAsiaTheme="majorEastAsia" w:hAnsiTheme="majorHAnsi" w:cstheme="majorBidi"/>
          <w:caps/>
          <w:color w:val="B85A22" w:themeColor="accent2" w:themeShade="BF"/>
          <w:sz w:val="24"/>
          <w:szCs w:val="24"/>
        </w:rPr>
      </w:pPr>
      <w:r w:rsidRPr="00F52600">
        <w:rPr>
          <w:rFonts w:asciiTheme="majorHAnsi" w:eastAsiaTheme="majorEastAsia" w:hAnsiTheme="majorHAnsi" w:cstheme="majorBidi"/>
          <w:caps/>
          <w:color w:val="B85A22" w:themeColor="accent2" w:themeShade="BF"/>
          <w:sz w:val="24"/>
          <w:szCs w:val="24"/>
        </w:rPr>
        <w:t>WHEN THE BOOKING IS DONE THEN IN THE USER_NAME.TXT IT IS AUTOMATICALLY IS ADDED WHICH LATER WILL HELP IN THE DELETION OF THE TICKET. AND TO WATCH THE FLIGHT HISTORY.  FILE HANDLING PLAYS AN IMPORTANT PART IN THIS PROJECT.</w:t>
      </w:r>
    </w:p>
    <w:p w:rsidR="006D4476" w:rsidRPr="00F52600" w:rsidRDefault="006D4476" w:rsidP="00F52600">
      <w:pPr>
        <w:pStyle w:val="ListParagraph"/>
        <w:numPr>
          <w:ilvl w:val="0"/>
          <w:numId w:val="13"/>
        </w:numPr>
        <w:rPr>
          <w:sz w:val="24"/>
          <w:szCs w:val="24"/>
        </w:rPr>
      </w:pPr>
      <w:r w:rsidRPr="00F52600">
        <w:rPr>
          <w:rFonts w:asciiTheme="majorHAnsi" w:eastAsiaTheme="majorEastAsia" w:hAnsiTheme="majorHAnsi" w:cstheme="majorBidi"/>
          <w:caps/>
          <w:color w:val="B85A22" w:themeColor="accent2" w:themeShade="BF"/>
          <w:sz w:val="24"/>
          <w:szCs w:val="24"/>
        </w:rPr>
        <w:t xml:space="preserve">WHEN A FILE IS DELETED </w:t>
      </w:r>
      <w:r w:rsidR="00C409A1" w:rsidRPr="00F52600">
        <w:rPr>
          <w:rFonts w:asciiTheme="majorHAnsi" w:eastAsiaTheme="majorEastAsia" w:hAnsiTheme="majorHAnsi" w:cstheme="majorBidi"/>
          <w:caps/>
          <w:color w:val="B85A22" w:themeColor="accent2" w:themeShade="BF"/>
          <w:sz w:val="24"/>
          <w:szCs w:val="24"/>
        </w:rPr>
        <w:t xml:space="preserve">it is deleted from the text file too. which in turn would not show the deleted tickets in the </w:t>
      </w:r>
      <w:r w:rsidR="00F52600" w:rsidRPr="00F52600">
        <w:rPr>
          <w:rFonts w:asciiTheme="majorHAnsi" w:eastAsiaTheme="majorEastAsia" w:hAnsiTheme="majorHAnsi" w:cstheme="majorBidi"/>
          <w:caps/>
          <w:color w:val="B85A22" w:themeColor="accent2" w:themeShade="BF"/>
          <w:sz w:val="24"/>
          <w:szCs w:val="24"/>
        </w:rPr>
        <w:t>flight purchase</w:t>
      </w:r>
      <w:r w:rsidR="00C409A1" w:rsidRPr="00F52600">
        <w:rPr>
          <w:rFonts w:asciiTheme="majorHAnsi" w:eastAsiaTheme="majorEastAsia" w:hAnsiTheme="majorHAnsi" w:cstheme="majorBidi"/>
          <w:caps/>
          <w:color w:val="B85A22" w:themeColor="accent2" w:themeShade="BF"/>
          <w:sz w:val="24"/>
          <w:szCs w:val="24"/>
        </w:rPr>
        <w:t xml:space="preserve"> history</w:t>
      </w:r>
      <w:r w:rsidR="00F52600" w:rsidRPr="00F52600">
        <w:rPr>
          <w:rFonts w:asciiTheme="majorHAnsi" w:eastAsiaTheme="majorEastAsia" w:hAnsiTheme="majorHAnsi" w:cstheme="majorBidi"/>
          <w:caps/>
          <w:color w:val="B85A22" w:themeColor="accent2" w:themeShade="BF"/>
          <w:sz w:val="24"/>
          <w:szCs w:val="24"/>
        </w:rPr>
        <w:t>.</w:t>
      </w:r>
    </w:p>
    <w:p w:rsidR="00C40ABE" w:rsidRDefault="00C40ABE" w:rsidP="00C40ABE"/>
    <w:p w:rsidR="00F52600" w:rsidRDefault="00F52600" w:rsidP="005A5C82">
      <w:pPr>
        <w:pStyle w:val="Heading2"/>
        <w:jc w:val="center"/>
        <w:rPr>
          <w:sz w:val="48"/>
          <w:szCs w:val="48"/>
          <w:u w:val="single"/>
        </w:rPr>
      </w:pPr>
    </w:p>
    <w:p w:rsidR="00F52600" w:rsidRDefault="00F52600" w:rsidP="005A5C82">
      <w:pPr>
        <w:pStyle w:val="Heading2"/>
        <w:jc w:val="center"/>
        <w:rPr>
          <w:sz w:val="48"/>
          <w:szCs w:val="48"/>
          <w:u w:val="single"/>
        </w:rPr>
      </w:pPr>
    </w:p>
    <w:p w:rsidR="00F52600" w:rsidRDefault="00F52600" w:rsidP="005A5C82">
      <w:pPr>
        <w:pStyle w:val="Heading2"/>
        <w:jc w:val="center"/>
        <w:rPr>
          <w:sz w:val="48"/>
          <w:szCs w:val="48"/>
          <w:u w:val="single"/>
        </w:rPr>
      </w:pPr>
    </w:p>
    <w:p w:rsidR="005A5C82" w:rsidRDefault="002210CD" w:rsidP="002210CD">
      <w:pPr>
        <w:pStyle w:val="Heading2"/>
        <w:ind w:left="0"/>
        <w:rPr>
          <w:sz w:val="48"/>
          <w:szCs w:val="48"/>
          <w:u w:val="single"/>
        </w:rPr>
      </w:pPr>
      <w:r w:rsidRPr="002210CD">
        <w:rPr>
          <w:sz w:val="48"/>
          <w:szCs w:val="48"/>
        </w:rPr>
        <w:t xml:space="preserve">               </w:t>
      </w:r>
      <w:r w:rsidR="00F52600">
        <w:rPr>
          <w:sz w:val="48"/>
          <w:szCs w:val="48"/>
          <w:u w:val="single"/>
        </w:rPr>
        <w:t>concepts used in the project</w:t>
      </w:r>
    </w:p>
    <w:p w:rsidR="005839B8" w:rsidRDefault="005839B8" w:rsidP="00F52600">
      <w:pPr>
        <w:ind w:left="0"/>
        <w:rPr>
          <w:b/>
          <w:color w:val="FF0000"/>
        </w:rPr>
      </w:pPr>
    </w:p>
    <w:p w:rsidR="00F52600" w:rsidRPr="00F52600" w:rsidRDefault="00F52600" w:rsidP="00F52600">
      <w:pPr>
        <w:ind w:left="0"/>
        <w:rPr>
          <w:b/>
          <w:sz w:val="26"/>
          <w:szCs w:val="26"/>
        </w:rPr>
      </w:pPr>
      <w:r w:rsidRPr="00F52600">
        <w:rPr>
          <w:b/>
          <w:color w:val="FF0000"/>
        </w:rPr>
        <w:t xml:space="preserve"> </w:t>
      </w:r>
      <w:r w:rsidRPr="00F52600">
        <w:rPr>
          <w:b/>
          <w:color w:val="FF0000"/>
          <w:sz w:val="26"/>
          <w:szCs w:val="26"/>
        </w:rPr>
        <w:t xml:space="preserve">INTERFACE: </w:t>
      </w:r>
      <w:r w:rsidRPr="00F52600">
        <w:rPr>
          <w:b/>
          <w:sz w:val="26"/>
          <w:szCs w:val="26"/>
        </w:rPr>
        <w:t xml:space="preserve"> </w:t>
      </w:r>
    </w:p>
    <w:p w:rsidR="00F52600" w:rsidRPr="00F52600" w:rsidRDefault="00F52600" w:rsidP="00F52600">
      <w:pPr>
        <w:ind w:left="0"/>
      </w:pPr>
      <w:r>
        <w:t>IN THIS PROJECT ABSTRACT CLASSES ARE USED TO SAVE THE USERNAME AND PASSWORD OF THE CUSTOMER. AS IN AN ABSTARCT CLASS ALL THE VARIABLES.</w:t>
      </w:r>
    </w:p>
    <w:p w:rsidR="005A5C82" w:rsidRDefault="005A5C82" w:rsidP="00F52600">
      <w:pPr>
        <w:pStyle w:val="Heading2"/>
        <w:rPr>
          <w:sz w:val="26"/>
          <w:szCs w:val="26"/>
          <w:u w:val="single"/>
        </w:rPr>
      </w:pPr>
    </w:p>
    <w:p w:rsidR="00F52600" w:rsidRDefault="00F52600" w:rsidP="00F52600">
      <w:pPr>
        <w:ind w:left="0"/>
      </w:pPr>
      <w:r w:rsidRPr="00F52600">
        <w:rPr>
          <w:b/>
          <w:color w:val="FF0000"/>
          <w:sz w:val="26"/>
          <w:szCs w:val="26"/>
        </w:rPr>
        <w:t>ACCESS</w:t>
      </w:r>
      <w:r>
        <w:t xml:space="preserve"> </w:t>
      </w:r>
      <w:proofErr w:type="gramStart"/>
      <w:r w:rsidRPr="00F52600">
        <w:rPr>
          <w:b/>
          <w:color w:val="FF0000"/>
          <w:sz w:val="26"/>
          <w:szCs w:val="26"/>
        </w:rPr>
        <w:t>MODIFIERS</w:t>
      </w:r>
      <w:r>
        <w:t xml:space="preserve"> :</w:t>
      </w:r>
      <w:proofErr w:type="gramEnd"/>
    </w:p>
    <w:p w:rsidR="00F52600" w:rsidRDefault="00F52600" w:rsidP="00F52600">
      <w:pPr>
        <w:ind w:left="0"/>
      </w:pPr>
      <w:r>
        <w:t xml:space="preserve">IN JAVA THERE ARE DIFFERENT ACCESS MODIFIERS THAT DETERMINE THEIR ACCESSIBILITY TO OTHER CLASSES OR METHODS. SUCH AS: PUBLIC, STATIC. THESE HERE ARE USED FOR THE SAME. THEY DISRUPT THE REACHABILITY OF THE DATA MEMBERS WHICH IN THE MAKES THE CODE MORE REALISTIC. FOR </w:t>
      </w:r>
      <w:proofErr w:type="gramStart"/>
      <w:r>
        <w:t>EXAMPLE</w:t>
      </w:r>
      <w:proofErr w:type="gramEnd"/>
      <w:r>
        <w:t xml:space="preserve"> FOR THE BOOKING ID IT IS SET TO STATIC SO AS IT CAN NEVER BE REINITIALISED AGAIN OR CAN NEVER BE SAME FOR TWO PERSONS.</w:t>
      </w:r>
    </w:p>
    <w:p w:rsidR="00F52600" w:rsidRDefault="00F52600" w:rsidP="00F52600">
      <w:pPr>
        <w:ind w:left="0"/>
      </w:pPr>
    </w:p>
    <w:p w:rsidR="00F52600" w:rsidRDefault="00F52600" w:rsidP="00F52600">
      <w:pPr>
        <w:ind w:left="0"/>
        <w:rPr>
          <w:b/>
          <w:color w:val="FF0000"/>
          <w:sz w:val="26"/>
          <w:szCs w:val="26"/>
        </w:rPr>
      </w:pPr>
      <w:r w:rsidRPr="00F52600">
        <w:rPr>
          <w:b/>
          <w:color w:val="FF0000"/>
          <w:sz w:val="26"/>
          <w:szCs w:val="26"/>
        </w:rPr>
        <w:t>INHERITANCE</w:t>
      </w:r>
      <w:r>
        <w:rPr>
          <w:b/>
          <w:color w:val="FF0000"/>
          <w:sz w:val="26"/>
          <w:szCs w:val="26"/>
        </w:rPr>
        <w:t>:</w:t>
      </w:r>
    </w:p>
    <w:p w:rsidR="005A5C82" w:rsidRDefault="00F52600" w:rsidP="00F52600">
      <w:pPr>
        <w:pStyle w:val="Heading2"/>
        <w:ind w:left="0"/>
        <w:rPr>
          <w:rFonts w:asciiTheme="minorHAnsi" w:eastAsiaTheme="minorEastAsia" w:hAnsiTheme="minorHAnsi" w:cstheme="minorBidi"/>
          <w:caps w:val="0"/>
          <w:color w:val="auto"/>
          <w:sz w:val="22"/>
          <w:szCs w:val="22"/>
        </w:rPr>
      </w:pPr>
      <w:r w:rsidRPr="00205350">
        <w:rPr>
          <w:rFonts w:asciiTheme="minorHAnsi" w:eastAsiaTheme="minorEastAsia" w:hAnsiTheme="minorHAnsi" w:cstheme="minorBidi"/>
          <w:caps w:val="0"/>
          <w:color w:val="auto"/>
          <w:sz w:val="22"/>
          <w:szCs w:val="22"/>
        </w:rPr>
        <w:t xml:space="preserve">INHERITANCE IS ANOTHER TOOL USED HERE </w:t>
      </w:r>
      <w:r w:rsidR="00205350" w:rsidRPr="00205350">
        <w:rPr>
          <w:rFonts w:asciiTheme="minorHAnsi" w:eastAsiaTheme="minorEastAsia" w:hAnsiTheme="minorHAnsi" w:cstheme="minorBidi"/>
          <w:caps w:val="0"/>
          <w:color w:val="auto"/>
          <w:sz w:val="22"/>
          <w:szCs w:val="22"/>
        </w:rPr>
        <w:t>TO ACCESS different METHODS AND VARIABLES SO AS TO NOT REPEAT OUR CODE UNNECESSARILY. HERE INHERITENCE IS USED TO CONNECT SIGNIN AND SIGNUP TO SEE WHETHER THE CUSTOMER ALREADY EXISTS WITH THE SAME USERNAME.</w:t>
      </w:r>
    </w:p>
    <w:p w:rsidR="00205350" w:rsidRDefault="00205350" w:rsidP="00205350"/>
    <w:p w:rsidR="00205350" w:rsidRDefault="00205350" w:rsidP="00205350">
      <w:pPr>
        <w:rPr>
          <w:b/>
          <w:color w:val="FF0000"/>
          <w:sz w:val="26"/>
          <w:szCs w:val="26"/>
        </w:rPr>
      </w:pPr>
      <w:r w:rsidRPr="00205350">
        <w:rPr>
          <w:b/>
          <w:color w:val="FF0000"/>
          <w:sz w:val="26"/>
          <w:szCs w:val="26"/>
        </w:rPr>
        <w:t>FILE HANDLING</w:t>
      </w:r>
      <w:r>
        <w:rPr>
          <w:b/>
          <w:color w:val="FF0000"/>
          <w:sz w:val="26"/>
          <w:szCs w:val="26"/>
        </w:rPr>
        <w:t>:</w:t>
      </w:r>
    </w:p>
    <w:p w:rsidR="00205350" w:rsidRDefault="00205350" w:rsidP="00205350">
      <w:r w:rsidRPr="00205350">
        <w:t>FILE HANDLING PLAYS AN IMPORTANT PART IN THIS PROJECT ALMOST EVERYTHING IS DONE THROUGH FILE HANDLING. TO STORE CONTENT, TO CHECK FOR PASSWORD AND USERNAME, TO DELETE FOR SOME. AS BACKEND PROGRAMMING IS AVAILABLE TO US IT IS THE BEST WAY TO THESE TASKS WITH OUR LIMITED RESOURCES.</w:t>
      </w:r>
    </w:p>
    <w:p w:rsidR="00205350" w:rsidRDefault="00205350" w:rsidP="00205350"/>
    <w:p w:rsidR="00205350" w:rsidRDefault="00205350" w:rsidP="00205350">
      <w:pPr>
        <w:rPr>
          <w:b/>
          <w:color w:val="FF0000"/>
          <w:sz w:val="26"/>
          <w:szCs w:val="26"/>
        </w:rPr>
      </w:pPr>
      <w:r w:rsidRPr="00205350">
        <w:rPr>
          <w:b/>
          <w:color w:val="FF0000"/>
          <w:sz w:val="26"/>
          <w:szCs w:val="26"/>
        </w:rPr>
        <w:t>INPUT OUTPUT STREAM:</w:t>
      </w:r>
    </w:p>
    <w:p w:rsidR="00205350" w:rsidRPr="00205350" w:rsidRDefault="00205350" w:rsidP="00205350">
      <w:r>
        <w:t>INPUT AND OUTPUT STREAM IS USED HEAVILY IN THIS PROJECT</w:t>
      </w:r>
      <w:r w:rsidR="00FA583A">
        <w:t>. IT IS USED TO READ THE USERNAME AND PASSWORD DURING SIGNIN AND DURING PASSWORD CHECKING. IT IS ALSO USED TO ADD FLIGHT DETAILS TO THE USERNAME FILE AND DELETE IT DURING CANCELATIONS.</w:t>
      </w:r>
    </w:p>
    <w:p w:rsidR="00F76AF8" w:rsidRDefault="00F76AF8" w:rsidP="00FA583A">
      <w:pPr>
        <w:pStyle w:val="Heading2"/>
        <w:ind w:left="0"/>
        <w:rPr>
          <w:rFonts w:asciiTheme="minorHAnsi" w:eastAsiaTheme="minorEastAsia" w:hAnsiTheme="minorHAnsi" w:cstheme="minorBidi"/>
          <w:b/>
          <w:caps w:val="0"/>
          <w:color w:val="FF0000"/>
          <w:sz w:val="26"/>
          <w:szCs w:val="26"/>
        </w:rPr>
      </w:pPr>
    </w:p>
    <w:p w:rsidR="005A5C82" w:rsidRDefault="00FA583A" w:rsidP="00FA583A">
      <w:pPr>
        <w:pStyle w:val="Heading2"/>
        <w:ind w:left="0"/>
        <w:rPr>
          <w:rFonts w:asciiTheme="minorHAnsi" w:eastAsiaTheme="minorEastAsia" w:hAnsiTheme="minorHAnsi" w:cstheme="minorBidi"/>
          <w:b/>
          <w:caps w:val="0"/>
          <w:color w:val="FF0000"/>
          <w:sz w:val="26"/>
          <w:szCs w:val="26"/>
        </w:rPr>
      </w:pPr>
      <w:r w:rsidRPr="00FA583A">
        <w:rPr>
          <w:rFonts w:asciiTheme="minorHAnsi" w:eastAsiaTheme="minorEastAsia" w:hAnsiTheme="minorHAnsi" w:cstheme="minorBidi"/>
          <w:b/>
          <w:caps w:val="0"/>
          <w:color w:val="FF0000"/>
          <w:sz w:val="26"/>
          <w:szCs w:val="26"/>
        </w:rPr>
        <w:t>EXCEPTION HANDLING</w:t>
      </w:r>
      <w:r>
        <w:rPr>
          <w:rFonts w:asciiTheme="minorHAnsi" w:eastAsiaTheme="minorEastAsia" w:hAnsiTheme="minorHAnsi" w:cstheme="minorBidi"/>
          <w:b/>
          <w:caps w:val="0"/>
          <w:color w:val="FF0000"/>
          <w:sz w:val="26"/>
          <w:szCs w:val="26"/>
        </w:rPr>
        <w:t>:</w:t>
      </w:r>
    </w:p>
    <w:p w:rsidR="00FA583A" w:rsidRDefault="00FA583A" w:rsidP="00FA583A">
      <w:r>
        <w:t xml:space="preserve">EXCEPTIONS ARE HANDLED DURING THIS PROCESS IF ANY OCCUR DUE TO </w:t>
      </w:r>
      <w:r w:rsidR="00F76AF8">
        <w:t>CUSTOMERS WRONG INPUT OR THE FILE IS NOT FOUND IN THE PROCESS. EXCEPTION HANDLING IS VERY MUCH USEFUL AS LETS THE CODE RUNNING WITHOUT DISRUPTING THE ENTIRE CODE AND PREVENTS US FROM DOING THE WHOLE PROCESS AGAIN.</w:t>
      </w:r>
    </w:p>
    <w:p w:rsidR="00F76AF8" w:rsidRDefault="00F76AF8" w:rsidP="00FA583A"/>
    <w:p w:rsidR="00F76AF8" w:rsidRDefault="00F76AF8" w:rsidP="00FA583A">
      <w:pPr>
        <w:rPr>
          <w:b/>
          <w:color w:val="FF0000"/>
          <w:sz w:val="26"/>
          <w:szCs w:val="26"/>
        </w:rPr>
      </w:pPr>
      <w:r w:rsidRPr="00F76AF8">
        <w:rPr>
          <w:b/>
          <w:color w:val="FF0000"/>
          <w:sz w:val="26"/>
          <w:szCs w:val="26"/>
        </w:rPr>
        <w:t>CUSTOMS EXCEPTIONS:</w:t>
      </w:r>
    </w:p>
    <w:p w:rsidR="005839B8" w:rsidRPr="00F76AF8" w:rsidRDefault="00F76AF8" w:rsidP="005839B8">
      <w:r>
        <w:t xml:space="preserve">CUSTOMS EXCEPTIONS ARE MADE IN THE CODE WHENEVER THE USER ENTERS WRONG INPUT OR WHEN THE PASSWORD IS INCORRECTED DURING THE SIGN-IN. EXCEPTIONS NAMED </w:t>
      </w:r>
      <w:proofErr w:type="spellStart"/>
      <w:r>
        <w:t>BookingException</w:t>
      </w:r>
      <w:proofErr w:type="spellEnd"/>
      <w:r>
        <w:t xml:space="preserve"> DOES THIS JOB AND HELPS IN DOING SO.</w:t>
      </w:r>
      <w:r w:rsidR="005839B8">
        <w:t xml:space="preserve">                                                                                                         </w:t>
      </w:r>
    </w:p>
    <w:p w:rsidR="005A5C82" w:rsidRDefault="005A5C82" w:rsidP="005839B8">
      <w:pPr>
        <w:pStyle w:val="Heading2"/>
        <w:rPr>
          <w:sz w:val="22"/>
          <w:szCs w:val="22"/>
          <w:u w:val="single"/>
        </w:rPr>
      </w:pPr>
    </w:p>
    <w:p w:rsidR="005839B8" w:rsidRDefault="005839B8" w:rsidP="005839B8">
      <w:pPr>
        <w:rPr>
          <w:b/>
          <w:color w:val="FF0000"/>
          <w:sz w:val="26"/>
          <w:szCs w:val="26"/>
        </w:rPr>
      </w:pPr>
      <w:r w:rsidRPr="005839B8">
        <w:rPr>
          <w:b/>
          <w:color w:val="FF0000"/>
          <w:sz w:val="26"/>
          <w:szCs w:val="26"/>
        </w:rPr>
        <w:t>CONTROL STATEMENTS</w:t>
      </w:r>
      <w:r>
        <w:rPr>
          <w:b/>
          <w:color w:val="FF0000"/>
          <w:sz w:val="26"/>
          <w:szCs w:val="26"/>
        </w:rPr>
        <w:t>:</w:t>
      </w:r>
    </w:p>
    <w:p w:rsidR="00A458B2" w:rsidRDefault="005839B8" w:rsidP="00A458B2">
      <w:r>
        <w:t xml:space="preserve">CONTROL STATEMENTS ARE USED IN THE </w:t>
      </w:r>
      <w:r w:rsidR="00A458B2">
        <w:t>CODE TO GIVE THE COMPILER WHAT TO DO, WHEN TO DO IT. IF-ELSE, FOR LOOP, DO WHILE, SWITCH CASES ARE USED.</w:t>
      </w:r>
    </w:p>
    <w:p w:rsidR="00A458B2" w:rsidRDefault="00A458B2" w:rsidP="00A458B2"/>
    <w:p w:rsidR="00A458B2" w:rsidRDefault="00A458B2" w:rsidP="00A458B2">
      <w:pPr>
        <w:rPr>
          <w:b/>
          <w:color w:val="FF0000"/>
          <w:sz w:val="26"/>
          <w:szCs w:val="26"/>
        </w:rPr>
      </w:pPr>
      <w:r w:rsidRPr="00A458B2">
        <w:rPr>
          <w:b/>
          <w:color w:val="FF0000"/>
          <w:sz w:val="26"/>
          <w:szCs w:val="26"/>
        </w:rPr>
        <w:t>CONSTRUCTOR</w:t>
      </w:r>
      <w:r>
        <w:rPr>
          <w:b/>
          <w:color w:val="FF0000"/>
          <w:sz w:val="26"/>
          <w:szCs w:val="26"/>
        </w:rPr>
        <w:t>:</w:t>
      </w:r>
    </w:p>
    <w:p w:rsidR="00A458B2" w:rsidRPr="00A458B2" w:rsidRDefault="00A458B2" w:rsidP="00A458B2">
      <w:pPr>
        <w:rPr>
          <w:b/>
          <w:color w:val="FF0000"/>
          <w:sz w:val="26"/>
          <w:szCs w:val="26"/>
        </w:rPr>
      </w:pPr>
      <w:r>
        <w:rPr>
          <w:b/>
          <w:color w:val="FF0000"/>
          <w:sz w:val="26"/>
          <w:szCs w:val="26"/>
        </w:rPr>
        <w:t xml:space="preserve"> </w:t>
      </w:r>
      <w:r w:rsidRPr="00A458B2">
        <w:t>C</w:t>
      </w:r>
      <w:r>
        <w:t xml:space="preserve">LASSES LIKE SIGNIN, SIGNUP AND FLIGHT USES CONSTRUCTOR CALLING TO DEFINE THE PARAMETERS THAT ARE TO BE USED IN THE RESPECTIVE CLASSES. </w:t>
      </w:r>
      <w:r>
        <w:rPr>
          <w:rFonts w:ascii="Verdana" w:hAnsi="Verdana"/>
          <w:color w:val="000000"/>
          <w:sz w:val="20"/>
          <w:szCs w:val="20"/>
          <w:shd w:val="clear" w:color="auto" w:fill="FFFFFF"/>
        </w:rPr>
        <w:t>I</w:t>
      </w:r>
      <w:r>
        <w:rPr>
          <w:rFonts w:ascii="Verdana" w:hAnsi="Verdana"/>
          <w:color w:val="000000"/>
          <w:sz w:val="20"/>
          <w:szCs w:val="20"/>
          <w:shd w:val="clear" w:color="auto" w:fill="FFFFFF"/>
        </w:rPr>
        <w:t>t constructs the values at the time of object creation. It is not necessary to write a constructor for a class. It is because java compiler creates a default constructor if your class doesn't have any.</w:t>
      </w:r>
    </w:p>
    <w:p w:rsidR="00C40ABE" w:rsidRDefault="00C40ABE" w:rsidP="00C40ABE"/>
    <w:p w:rsidR="00A458B2" w:rsidRDefault="002210CD" w:rsidP="00A458B2">
      <w:pPr>
        <w:ind w:left="0"/>
        <w:rPr>
          <w:b/>
          <w:color w:val="FF0000"/>
          <w:sz w:val="26"/>
          <w:szCs w:val="26"/>
        </w:rPr>
      </w:pPr>
      <w:r>
        <w:rPr>
          <w:b/>
          <w:color w:val="FF0000"/>
          <w:sz w:val="26"/>
          <w:szCs w:val="26"/>
        </w:rPr>
        <w:t xml:space="preserve"> </w:t>
      </w:r>
      <w:r w:rsidR="00A458B2">
        <w:rPr>
          <w:b/>
          <w:color w:val="FF0000"/>
          <w:sz w:val="26"/>
          <w:szCs w:val="26"/>
        </w:rPr>
        <w:t>JAVA STRING:</w:t>
      </w:r>
    </w:p>
    <w:p w:rsidR="00A458B2" w:rsidRPr="00A458B2" w:rsidRDefault="002210CD" w:rsidP="00A458B2">
      <w:pPr>
        <w:ind w:left="0"/>
      </w:pPr>
      <w:r>
        <w:t xml:space="preserve"> </w:t>
      </w:r>
      <w:r w:rsidR="00A458B2">
        <w:t>STRING CLASS IS USED</w:t>
      </w:r>
      <w:r>
        <w:t xml:space="preserve"> EXCESSIVELY. ALMOST EVERYTHING IS USED TO STORE THE CONTENTS IN THE                STRING CLASS. THE USERNAME, PASSWORD, FLIGHT BOOKING DETAILS, ETC.</w:t>
      </w:r>
    </w:p>
    <w:p w:rsidR="00A458B2" w:rsidRDefault="00A458B2" w:rsidP="00C40ABE">
      <w:pPr>
        <w:rPr>
          <w:b/>
          <w:color w:val="FF0000"/>
          <w:sz w:val="26"/>
          <w:szCs w:val="26"/>
        </w:rPr>
      </w:pPr>
    </w:p>
    <w:p w:rsidR="002210CD" w:rsidRDefault="002210CD" w:rsidP="00C40ABE">
      <w:pPr>
        <w:rPr>
          <w:b/>
          <w:color w:val="FF0000"/>
          <w:sz w:val="26"/>
          <w:szCs w:val="26"/>
        </w:rPr>
      </w:pPr>
      <w:r>
        <w:rPr>
          <w:b/>
          <w:color w:val="FF0000"/>
          <w:sz w:val="26"/>
          <w:szCs w:val="26"/>
        </w:rPr>
        <w:t>WRAPPER CLASSES:</w:t>
      </w:r>
    </w:p>
    <w:p w:rsidR="002210CD" w:rsidRDefault="002210CD" w:rsidP="00C40ABE">
      <w:r w:rsidRPr="002210CD">
        <w:t xml:space="preserve">The </w:t>
      </w:r>
      <w:r w:rsidRPr="002210CD">
        <w:rPr>
          <w:b/>
          <w:bCs/>
        </w:rPr>
        <w:t>wrapper class in Java</w:t>
      </w:r>
      <w:r w:rsidRPr="002210CD">
        <w:t xml:space="preserve"> provides the mechanism </w:t>
      </w:r>
      <w:r w:rsidRPr="002210CD">
        <w:rPr>
          <w:i/>
          <w:iCs/>
        </w:rPr>
        <w:t>to convert primitive into object and object into primitive</w:t>
      </w:r>
      <w:r w:rsidRPr="002210CD">
        <w:t>.</w:t>
      </w:r>
      <w:r>
        <w:t xml:space="preserve"> It is used to store variables like ok, etc. as objects of wrapper classes.</w:t>
      </w:r>
    </w:p>
    <w:p w:rsidR="002210CD" w:rsidRDefault="002210CD" w:rsidP="00C40ABE"/>
    <w:p w:rsidR="002210CD" w:rsidRDefault="002210CD" w:rsidP="00C40ABE">
      <w:pPr>
        <w:rPr>
          <w:b/>
          <w:color w:val="FF0000"/>
          <w:sz w:val="26"/>
          <w:szCs w:val="26"/>
        </w:rPr>
      </w:pPr>
      <w:r w:rsidRPr="002210CD">
        <w:rPr>
          <w:b/>
          <w:color w:val="FF0000"/>
          <w:sz w:val="26"/>
          <w:szCs w:val="26"/>
        </w:rPr>
        <w:t>MULTI-THREADING</w:t>
      </w:r>
      <w:r>
        <w:rPr>
          <w:b/>
          <w:color w:val="FF0000"/>
          <w:sz w:val="26"/>
          <w:szCs w:val="26"/>
        </w:rPr>
        <w:t>:</w:t>
      </w:r>
    </w:p>
    <w:p w:rsidR="002210CD" w:rsidRPr="002210CD" w:rsidRDefault="002210CD" w:rsidP="00C40ABE">
      <w:pPr>
        <w:rPr>
          <w:b/>
          <w:color w:val="FF0000"/>
          <w:sz w:val="26"/>
          <w:szCs w:val="26"/>
        </w:rPr>
      </w:pPr>
      <w:r>
        <w:rPr>
          <w:rStyle w:val="Strong"/>
          <w:rFonts w:ascii="Verdana" w:hAnsi="Verdana"/>
          <w:color w:val="000000"/>
          <w:sz w:val="20"/>
          <w:szCs w:val="20"/>
        </w:rPr>
        <w:t>Multithreading in java</w:t>
      </w:r>
      <w:r>
        <w:rPr>
          <w:rFonts w:ascii="Verdana" w:hAnsi="Verdana"/>
          <w:color w:val="000000"/>
          <w:sz w:val="20"/>
          <w:szCs w:val="20"/>
          <w:shd w:val="clear" w:color="auto" w:fill="FFFFFF"/>
        </w:rPr>
        <w:t xml:space="preserve"> is a process of executing multiple threads simultaneously.</w:t>
      </w:r>
      <w:r w:rsidRPr="002210CD">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However, we use multithreading than multiprocessing because threads use a shared memory area. They don't allocate separate memory area so saves memory, and context-switching between the threads takes less time than process.</w:t>
      </w:r>
    </w:p>
    <w:p w:rsidR="005A5C82" w:rsidRDefault="005A5C82" w:rsidP="00C40ABE"/>
    <w:p w:rsidR="00907CBB" w:rsidRDefault="00907CBB" w:rsidP="003F43BF">
      <w:pPr>
        <w:pStyle w:val="Heading2"/>
        <w:ind w:left="0"/>
      </w:pPr>
    </w:p>
    <w:p w:rsidR="003F43BF" w:rsidRPr="00285F03" w:rsidRDefault="003F43BF" w:rsidP="00285F03">
      <w:pPr>
        <w:jc w:val="center"/>
        <w:rPr>
          <w:color w:val="B85A22" w:themeColor="accent2" w:themeShade="BF"/>
          <w:sz w:val="48"/>
          <w:szCs w:val="48"/>
        </w:rPr>
      </w:pPr>
      <w:bookmarkStart w:id="0" w:name="_GoBack"/>
      <w:bookmarkEnd w:id="0"/>
      <w:r w:rsidRPr="00285F03">
        <w:rPr>
          <w:color w:val="B85A22" w:themeColor="accent2" w:themeShade="BF"/>
          <w:sz w:val="48"/>
          <w:szCs w:val="48"/>
          <w:u w:val="single"/>
        </w:rPr>
        <w:t>APPENDIX</w:t>
      </w:r>
    </w:p>
    <w:p w:rsidR="00285F03" w:rsidRPr="00285F03" w:rsidRDefault="00285F03" w:rsidP="00285F03">
      <w:pPr>
        <w:rPr>
          <w:color w:val="80865A" w:themeColor="accent3" w:themeShade="BF"/>
          <w:sz w:val="26"/>
          <w:szCs w:val="26"/>
        </w:rPr>
      </w:pPr>
    </w:p>
    <w:sectPr w:rsidR="00285F03" w:rsidRPr="00285F03">
      <w:foot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E31" w:rsidRDefault="009D6E31">
      <w:r>
        <w:separator/>
      </w:r>
    </w:p>
    <w:p w:rsidR="009D6E31" w:rsidRDefault="009D6E31"/>
  </w:endnote>
  <w:endnote w:type="continuationSeparator" w:id="0">
    <w:p w:rsidR="009D6E31" w:rsidRDefault="009D6E31">
      <w:r>
        <w:continuationSeparator/>
      </w:r>
    </w:p>
    <w:p w:rsidR="009D6E31" w:rsidRDefault="009D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432570" w:rsidTr="00B87079">
      <w:tc>
        <w:tcPr>
          <w:tcW w:w="750" w:type="pct"/>
        </w:tcPr>
        <w:p w:rsidR="00432570" w:rsidRDefault="00432570">
          <w:pPr>
            <w:pStyle w:val="Footer"/>
          </w:pPr>
        </w:p>
      </w:tc>
      <w:tc>
        <w:tcPr>
          <w:tcW w:w="3500" w:type="pct"/>
        </w:tcPr>
        <w:p w:rsidR="00432570" w:rsidRDefault="009D6E31" w:rsidP="00B87079">
          <w:pPr>
            <w:pStyle w:val="Footer"/>
            <w:jc w:val="center"/>
          </w:pPr>
          <w:sdt>
            <w:sdtPr>
              <w:alias w:val="Title:"/>
              <w:tag w:val="Title:"/>
              <w:id w:val="1144241896"/>
              <w:placeholder>
                <w:docPart w:val="3039072C02404A9A8F71A8E7E851B35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432570">
                <w:t>JAVA PROJECT</w:t>
              </w:r>
            </w:sdtContent>
          </w:sdt>
        </w:p>
      </w:tc>
      <w:tc>
        <w:tcPr>
          <w:tcW w:w="750" w:type="pct"/>
        </w:tcPr>
        <w:p w:rsidR="00432570" w:rsidRDefault="00432570">
          <w:pPr>
            <w:pStyle w:val="Footer"/>
            <w:jc w:val="right"/>
          </w:pPr>
          <w:r>
            <w:fldChar w:fldCharType="begin"/>
          </w:r>
          <w:r>
            <w:instrText xml:space="preserve"> PAGE  \* Arabic </w:instrText>
          </w:r>
          <w:r>
            <w:fldChar w:fldCharType="separate"/>
          </w:r>
          <w:r>
            <w:rPr>
              <w:noProof/>
            </w:rPr>
            <w:t>1</w:t>
          </w:r>
          <w:r>
            <w:fldChar w:fldCharType="end"/>
          </w:r>
        </w:p>
      </w:tc>
    </w:tr>
  </w:tbl>
  <w:p w:rsidR="00432570" w:rsidRDefault="0043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E31" w:rsidRDefault="009D6E31">
      <w:r>
        <w:separator/>
      </w:r>
    </w:p>
    <w:p w:rsidR="009D6E31" w:rsidRDefault="009D6E31"/>
  </w:footnote>
  <w:footnote w:type="continuationSeparator" w:id="0">
    <w:p w:rsidR="009D6E31" w:rsidRDefault="009D6E31">
      <w:r>
        <w:continuationSeparator/>
      </w:r>
    </w:p>
    <w:p w:rsidR="009D6E31" w:rsidRDefault="009D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570" w:rsidRDefault="00432570">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03A3CE1"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B15523"/>
    <w:multiLevelType w:val="hybridMultilevel"/>
    <w:tmpl w:val="0136B7C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A63AC"/>
    <w:multiLevelType w:val="hybridMultilevel"/>
    <w:tmpl w:val="D5C22ACE"/>
    <w:lvl w:ilvl="0" w:tplc="5D2CC1A2">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3" w15:restartNumberingAfterBreak="0">
    <w:nsid w:val="7C312F26"/>
    <w:multiLevelType w:val="hybridMultilevel"/>
    <w:tmpl w:val="F7FAD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4019DC"/>
    <w:multiLevelType w:val="hybridMultilevel"/>
    <w:tmpl w:val="DFF2FDA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8F"/>
    <w:rsid w:val="00067E02"/>
    <w:rsid w:val="000A1735"/>
    <w:rsid w:val="00107CB6"/>
    <w:rsid w:val="00121CBD"/>
    <w:rsid w:val="0013333F"/>
    <w:rsid w:val="00173418"/>
    <w:rsid w:val="00193898"/>
    <w:rsid w:val="001D7664"/>
    <w:rsid w:val="00205350"/>
    <w:rsid w:val="002210CD"/>
    <w:rsid w:val="00285F03"/>
    <w:rsid w:val="002B21AE"/>
    <w:rsid w:val="00312DD5"/>
    <w:rsid w:val="0033593E"/>
    <w:rsid w:val="003F43BF"/>
    <w:rsid w:val="00424289"/>
    <w:rsid w:val="00432570"/>
    <w:rsid w:val="004534A5"/>
    <w:rsid w:val="004566FA"/>
    <w:rsid w:val="00495232"/>
    <w:rsid w:val="004A4EC4"/>
    <w:rsid w:val="0051291A"/>
    <w:rsid w:val="005331CA"/>
    <w:rsid w:val="005504AE"/>
    <w:rsid w:val="005839B8"/>
    <w:rsid w:val="005A5C82"/>
    <w:rsid w:val="005C483F"/>
    <w:rsid w:val="00660B21"/>
    <w:rsid w:val="006B683D"/>
    <w:rsid w:val="006D4476"/>
    <w:rsid w:val="00714CE5"/>
    <w:rsid w:val="00736E05"/>
    <w:rsid w:val="00822A8D"/>
    <w:rsid w:val="00831731"/>
    <w:rsid w:val="00852FE0"/>
    <w:rsid w:val="00874542"/>
    <w:rsid w:val="00907CBB"/>
    <w:rsid w:val="00913AE4"/>
    <w:rsid w:val="00976A9B"/>
    <w:rsid w:val="0099384F"/>
    <w:rsid w:val="009A32A1"/>
    <w:rsid w:val="009D6E31"/>
    <w:rsid w:val="00A458B2"/>
    <w:rsid w:val="00A72CC5"/>
    <w:rsid w:val="00B55F12"/>
    <w:rsid w:val="00B67B8F"/>
    <w:rsid w:val="00B87079"/>
    <w:rsid w:val="00C4020A"/>
    <w:rsid w:val="00C409A1"/>
    <w:rsid w:val="00C40ABE"/>
    <w:rsid w:val="00C41938"/>
    <w:rsid w:val="00C64B77"/>
    <w:rsid w:val="00CB5473"/>
    <w:rsid w:val="00DA0B66"/>
    <w:rsid w:val="00DE585C"/>
    <w:rsid w:val="00E279B8"/>
    <w:rsid w:val="00E756E6"/>
    <w:rsid w:val="00EA05B8"/>
    <w:rsid w:val="00EB203B"/>
    <w:rsid w:val="00EC6A56"/>
    <w:rsid w:val="00F52600"/>
    <w:rsid w:val="00F76AF8"/>
    <w:rsid w:val="00FA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D4AE5E"/>
  <w15:chartTrackingRefBased/>
  <w15:docId w15:val="{6D1003CE-5256-4FCD-939B-A6A40A76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B67B8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8F"/>
    <w:rPr>
      <w:rFonts w:ascii="Segoe UI" w:hAnsi="Segoe UI" w:cs="Segoe UI"/>
      <w:sz w:val="18"/>
      <w:szCs w:val="18"/>
    </w:rPr>
  </w:style>
  <w:style w:type="paragraph" w:styleId="ListParagraph">
    <w:name w:val="List Paragraph"/>
    <w:basedOn w:val="Normal"/>
    <w:uiPriority w:val="34"/>
    <w:unhideWhenUsed/>
    <w:qFormat/>
    <w:rsid w:val="00F52600"/>
    <w:pPr>
      <w:ind w:left="720"/>
      <w:contextualSpacing/>
    </w:pPr>
  </w:style>
  <w:style w:type="character" w:styleId="Emphasis">
    <w:name w:val="Emphasis"/>
    <w:basedOn w:val="DefaultParagraphFont"/>
    <w:uiPriority w:val="20"/>
    <w:qFormat/>
    <w:rsid w:val="002210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m%20Gupta\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35C3419BF847C29A39C7E799B1C3DF"/>
        <w:category>
          <w:name w:val="General"/>
          <w:gallery w:val="placeholder"/>
        </w:category>
        <w:types>
          <w:type w:val="bbPlcHdr"/>
        </w:types>
        <w:behaviors>
          <w:behavior w:val="content"/>
        </w:behaviors>
        <w:guid w:val="{680D0270-CCAA-4ACE-819C-0D39AD6DC0AC}"/>
      </w:docPartPr>
      <w:docPartBody>
        <w:p w:rsidR="009904E9" w:rsidRDefault="007B6D22">
          <w:pPr>
            <w:pStyle w:val="9135C3419BF847C29A39C7E799B1C3DF"/>
          </w:pPr>
          <w:r>
            <w:t>Presented by:</w:t>
          </w:r>
        </w:p>
      </w:docPartBody>
    </w:docPart>
    <w:docPart>
      <w:docPartPr>
        <w:name w:val="1B92F788D24B4ED2B1EA6ECA21FC8A2B"/>
        <w:category>
          <w:name w:val="General"/>
          <w:gallery w:val="placeholder"/>
        </w:category>
        <w:types>
          <w:type w:val="bbPlcHdr"/>
        </w:types>
        <w:behaviors>
          <w:behavior w:val="content"/>
        </w:behaviors>
        <w:guid w:val="{E2DEBC4C-93AB-4070-A39F-4337AB8B4722}"/>
      </w:docPartPr>
      <w:docPartBody>
        <w:p w:rsidR="009904E9" w:rsidRDefault="007B6D22">
          <w:pPr>
            <w:pStyle w:val="1B92F788D24B4ED2B1EA6ECA21FC8A2B"/>
          </w:pPr>
          <w:r>
            <w:t>Your name</w:t>
          </w:r>
        </w:p>
      </w:docPartBody>
    </w:docPart>
    <w:docPart>
      <w:docPartPr>
        <w:name w:val="3039072C02404A9A8F71A8E7E851B358"/>
        <w:category>
          <w:name w:val="General"/>
          <w:gallery w:val="placeholder"/>
        </w:category>
        <w:types>
          <w:type w:val="bbPlcHdr"/>
        </w:types>
        <w:behaviors>
          <w:behavior w:val="content"/>
        </w:behaviors>
        <w:guid w:val="{C9CD9E74-5B76-4113-8A70-7BCF73C075C0}"/>
      </w:docPartPr>
      <w:docPartBody>
        <w:p w:rsidR="009904E9" w:rsidRDefault="007B6D22">
          <w:pPr>
            <w:pStyle w:val="3039072C02404A9A8F71A8E7E851B358"/>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22"/>
    <w:rsid w:val="007B6D22"/>
    <w:rsid w:val="009904E9"/>
    <w:rsid w:val="00EF742F"/>
    <w:rsid w:val="00F4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E48299682243F0BC2DAAF4459B3C29">
    <w:name w:val="B0E48299682243F0BC2DAAF4459B3C29"/>
  </w:style>
  <w:style w:type="paragraph" w:customStyle="1" w:styleId="5524265A12914542843375E1453FB3C8">
    <w:name w:val="5524265A12914542843375E1453FB3C8"/>
  </w:style>
  <w:style w:type="paragraph" w:customStyle="1" w:styleId="9531815383444900830736AB60443D18">
    <w:name w:val="9531815383444900830736AB60443D18"/>
  </w:style>
  <w:style w:type="paragraph" w:customStyle="1" w:styleId="9135C3419BF847C29A39C7E799B1C3DF">
    <w:name w:val="9135C3419BF847C29A39C7E799B1C3DF"/>
  </w:style>
  <w:style w:type="paragraph" w:customStyle="1" w:styleId="1B92F788D24B4ED2B1EA6ECA21FC8A2B">
    <w:name w:val="1B92F788D24B4ED2B1EA6ECA21FC8A2B"/>
  </w:style>
  <w:style w:type="paragraph" w:customStyle="1" w:styleId="CE27A741E59D4795BB7CC0120C702EC1">
    <w:name w:val="CE27A741E59D4795BB7CC0120C702EC1"/>
  </w:style>
  <w:style w:type="paragraph" w:customStyle="1" w:styleId="215683F4351C4F01B1A986B4F665E8DF">
    <w:name w:val="215683F4351C4F01B1A986B4F665E8DF"/>
  </w:style>
  <w:style w:type="paragraph" w:customStyle="1" w:styleId="0CCA162CF8BB4EAB812766A56671AB21">
    <w:name w:val="0CCA162CF8BB4EAB812766A56671AB21"/>
  </w:style>
  <w:style w:type="paragraph" w:customStyle="1" w:styleId="AF32A8A0C30D4CD9B79B949D019A9355">
    <w:name w:val="AF32A8A0C30D4CD9B79B949D019A9355"/>
  </w:style>
  <w:style w:type="paragraph" w:customStyle="1" w:styleId="B6C5C396036E46C986129AC38D83E3F1">
    <w:name w:val="B6C5C396036E46C986129AC38D83E3F1"/>
  </w:style>
  <w:style w:type="paragraph" w:customStyle="1" w:styleId="4F2DE529F03D4D38A46CB6B842CFC51C">
    <w:name w:val="4F2DE529F03D4D38A46CB6B842CFC51C"/>
  </w:style>
  <w:style w:type="paragraph" w:customStyle="1" w:styleId="96DA78254429416EB03BD240E301EC81">
    <w:name w:val="96DA78254429416EB03BD240E301EC81"/>
  </w:style>
  <w:style w:type="paragraph" w:customStyle="1" w:styleId="11FEC0DC2E0D4A089B9BCDE44F43E16A">
    <w:name w:val="11FEC0DC2E0D4A089B9BCDE44F43E16A"/>
  </w:style>
  <w:style w:type="paragraph" w:customStyle="1" w:styleId="87D23B94ECA242F991B474EA6A844003">
    <w:name w:val="87D23B94ECA242F991B474EA6A844003"/>
  </w:style>
  <w:style w:type="paragraph" w:customStyle="1" w:styleId="B80C2B2B3C0A477EB7E9FA38FD999F8A">
    <w:name w:val="B80C2B2B3C0A477EB7E9FA38FD999F8A"/>
  </w:style>
  <w:style w:type="paragraph" w:customStyle="1" w:styleId="57A45334521042BA8F6E80054A206789">
    <w:name w:val="57A45334521042BA8F6E80054A206789"/>
  </w:style>
  <w:style w:type="paragraph" w:customStyle="1" w:styleId="D4E0B04887AB4F41BA6DDA8D688286E4">
    <w:name w:val="D4E0B04887AB4F41BA6DDA8D688286E4"/>
  </w:style>
  <w:style w:type="paragraph" w:customStyle="1" w:styleId="0B1F21A7BEBC44DDBB50A1286C2A2016">
    <w:name w:val="0B1F21A7BEBC44DDBB50A1286C2A2016"/>
  </w:style>
  <w:style w:type="paragraph" w:customStyle="1" w:styleId="B99DA7F22BDE445FA6C14FEAD27D8E1B">
    <w:name w:val="B99DA7F22BDE445FA6C14FEAD27D8E1B"/>
  </w:style>
  <w:style w:type="paragraph" w:customStyle="1" w:styleId="32DA0D43E19841F6A26E07B31FB3C2C5">
    <w:name w:val="32DA0D43E19841F6A26E07B31FB3C2C5"/>
  </w:style>
  <w:style w:type="paragraph" w:customStyle="1" w:styleId="5593C23E645342D597F15CC795CD4737">
    <w:name w:val="5593C23E645342D597F15CC795CD4737"/>
  </w:style>
  <w:style w:type="paragraph" w:customStyle="1" w:styleId="6129830FAF7F49E68E5F65BA2C67CA5C">
    <w:name w:val="6129830FAF7F49E68E5F65BA2C67CA5C"/>
  </w:style>
  <w:style w:type="paragraph" w:customStyle="1" w:styleId="9D7EE2333F0747F785CB19BFA11E37AF">
    <w:name w:val="9D7EE2333F0747F785CB19BFA11E37AF"/>
  </w:style>
  <w:style w:type="paragraph" w:customStyle="1" w:styleId="501311C68D434EFFBFFE63487040E7C6">
    <w:name w:val="501311C68D434EFFBFFE63487040E7C6"/>
  </w:style>
  <w:style w:type="paragraph" w:customStyle="1" w:styleId="44ADDED5107D44449FB32B9197674F59">
    <w:name w:val="44ADDED5107D44449FB32B9197674F59"/>
  </w:style>
  <w:style w:type="paragraph" w:customStyle="1" w:styleId="1BBFE4DEA5C644E399AC407CF891643F">
    <w:name w:val="1BBFE4DEA5C644E399AC407CF891643F"/>
  </w:style>
  <w:style w:type="paragraph" w:customStyle="1" w:styleId="D038017F6ECD41C3B2D6C873C46250F5">
    <w:name w:val="D038017F6ECD41C3B2D6C873C46250F5"/>
  </w:style>
  <w:style w:type="paragraph" w:customStyle="1" w:styleId="EF9746EEDB82440E87CAB0059427500A">
    <w:name w:val="EF9746EEDB82440E87CAB0059427500A"/>
  </w:style>
  <w:style w:type="paragraph" w:customStyle="1" w:styleId="415A657B5EA444F88CBF61E4A343B3CA">
    <w:name w:val="415A657B5EA444F88CBF61E4A343B3CA"/>
  </w:style>
  <w:style w:type="paragraph" w:customStyle="1" w:styleId="8DA0DA8B18F04867B74DC64948DA2A28">
    <w:name w:val="8DA0DA8B18F04867B74DC64948DA2A28"/>
  </w:style>
  <w:style w:type="paragraph" w:customStyle="1" w:styleId="F1D08F7CB2FC4F35BD0480998B806C8E">
    <w:name w:val="F1D08F7CB2FC4F35BD0480998B806C8E"/>
  </w:style>
  <w:style w:type="paragraph" w:customStyle="1" w:styleId="7EA9F5E0482F4F4A9DF5843F88156FCC">
    <w:name w:val="7EA9F5E0482F4F4A9DF5843F88156FCC"/>
  </w:style>
  <w:style w:type="paragraph" w:customStyle="1" w:styleId="53C4D7B6A43A474B9626F58D0EC6CAAD">
    <w:name w:val="53C4D7B6A43A474B9626F58D0EC6CAAD"/>
  </w:style>
  <w:style w:type="paragraph" w:customStyle="1" w:styleId="9CDF6F36F7DE402DBA49D9584FC3811F">
    <w:name w:val="9CDF6F36F7DE402DBA49D9584FC3811F"/>
  </w:style>
  <w:style w:type="paragraph" w:customStyle="1" w:styleId="1E7E023F1D194391AFE1DBF5CF011F04">
    <w:name w:val="1E7E023F1D194391AFE1DBF5CF011F04"/>
  </w:style>
  <w:style w:type="paragraph" w:customStyle="1" w:styleId="CB5F7AE61A9F48699900C0C443520D9B">
    <w:name w:val="CB5F7AE61A9F48699900C0C443520D9B"/>
  </w:style>
  <w:style w:type="paragraph" w:customStyle="1" w:styleId="E9DB7CD69DBF4B17A99D0274A7B1CEB7">
    <w:name w:val="E9DB7CD69DBF4B17A99D0274A7B1CEB7"/>
  </w:style>
  <w:style w:type="paragraph" w:customStyle="1" w:styleId="DB858998FB62419799793E6DE947F2D5">
    <w:name w:val="DB858998FB62419799793E6DE947F2D5"/>
  </w:style>
  <w:style w:type="paragraph" w:customStyle="1" w:styleId="9960CBD0B4C74D40948D1BB824FED4AC">
    <w:name w:val="9960CBD0B4C74D40948D1BB824FED4AC"/>
  </w:style>
  <w:style w:type="paragraph" w:customStyle="1" w:styleId="459DF255189D40C492184B9A9E68C9A4">
    <w:name w:val="459DF255189D40C492184B9A9E68C9A4"/>
  </w:style>
  <w:style w:type="paragraph" w:customStyle="1" w:styleId="9FC96779ADA447628AC1717BCBEB7828">
    <w:name w:val="9FC96779ADA447628AC1717BCBEB7828"/>
  </w:style>
  <w:style w:type="paragraph" w:customStyle="1" w:styleId="B659CDE01DC64DEFB956C1C74768BE85">
    <w:name w:val="B659CDE01DC64DEFB956C1C74768BE85"/>
  </w:style>
  <w:style w:type="paragraph" w:customStyle="1" w:styleId="B493C95DB9024CB2A2B0073A03CF40DA">
    <w:name w:val="B493C95DB9024CB2A2B0073A03CF40DA"/>
  </w:style>
  <w:style w:type="paragraph" w:customStyle="1" w:styleId="AD435173B43A47A9B90775A806E38312">
    <w:name w:val="AD435173B43A47A9B90775A806E38312"/>
  </w:style>
  <w:style w:type="paragraph" w:customStyle="1" w:styleId="7A7C7FC7FBA042C9B4EC5B237AE1650C">
    <w:name w:val="7A7C7FC7FBA042C9B4EC5B237AE1650C"/>
  </w:style>
  <w:style w:type="paragraph" w:customStyle="1" w:styleId="D3616C216CF9434F8B07E9C41B520515">
    <w:name w:val="D3616C216CF9434F8B07E9C41B520515"/>
  </w:style>
  <w:style w:type="paragraph" w:customStyle="1" w:styleId="3728ADC1A68C446B815C2AE7F529BDE4">
    <w:name w:val="3728ADC1A68C446B815C2AE7F529BDE4"/>
  </w:style>
  <w:style w:type="paragraph" w:customStyle="1" w:styleId="85ACAC45B8DB4F03B8E19AD73BE765DB">
    <w:name w:val="85ACAC45B8DB4F03B8E19AD73BE765DB"/>
  </w:style>
  <w:style w:type="paragraph" w:customStyle="1" w:styleId="FE28054622974B58AD5650D2F0FC5235">
    <w:name w:val="FE28054622974B58AD5650D2F0FC5235"/>
  </w:style>
  <w:style w:type="character" w:styleId="Strong">
    <w:name w:val="Strong"/>
    <w:basedOn w:val="DefaultParagraphFont"/>
    <w:uiPriority w:val="1"/>
    <w:qFormat/>
    <w:rPr>
      <w:b/>
      <w:bCs/>
    </w:rPr>
  </w:style>
  <w:style w:type="paragraph" w:customStyle="1" w:styleId="9B285885CF954E28A8830077A6CC3284">
    <w:name w:val="9B285885CF954E28A8830077A6CC3284"/>
  </w:style>
  <w:style w:type="paragraph" w:customStyle="1" w:styleId="C744FF8641694F78A40755BE9449BD58">
    <w:name w:val="C744FF8641694F78A40755BE9449BD58"/>
  </w:style>
  <w:style w:type="paragraph" w:customStyle="1" w:styleId="7F89D1049F514B4996477144F4540344">
    <w:name w:val="7F89D1049F514B4996477144F4540344"/>
  </w:style>
  <w:style w:type="paragraph" w:customStyle="1" w:styleId="E417E2691AD54671ACCA69B91237E0FD">
    <w:name w:val="E417E2691AD54671ACCA69B91237E0FD"/>
  </w:style>
  <w:style w:type="paragraph" w:customStyle="1" w:styleId="153383AB7D0849F9AAB45DEDB175270C">
    <w:name w:val="153383AB7D0849F9AAB45DEDB175270C"/>
  </w:style>
  <w:style w:type="paragraph" w:customStyle="1" w:styleId="1C78F849B65E446E8E088A8D7AF8CAFA">
    <w:name w:val="1C78F849B65E446E8E088A8D7AF8CAFA"/>
  </w:style>
  <w:style w:type="paragraph" w:customStyle="1" w:styleId="7F3F340D44F14F2BB983966BB63D9D71">
    <w:name w:val="7F3F340D44F14F2BB983966BB63D9D71"/>
  </w:style>
  <w:style w:type="paragraph" w:customStyle="1" w:styleId="83BE626A885042F097F7D1BD375D9F89">
    <w:name w:val="83BE626A885042F097F7D1BD375D9F89"/>
  </w:style>
  <w:style w:type="paragraph" w:customStyle="1" w:styleId="5C6A8C4B59AC4A26B8126DD57A14E59A">
    <w:name w:val="5C6A8C4B59AC4A26B8126DD57A14E59A"/>
  </w:style>
  <w:style w:type="paragraph" w:customStyle="1" w:styleId="5FE68FE555334C7D95030553C61BE726">
    <w:name w:val="5FE68FE555334C7D95030553C61BE726"/>
  </w:style>
  <w:style w:type="paragraph" w:customStyle="1" w:styleId="7CF02650E8344A65BE025E44CC496CC1">
    <w:name w:val="7CF02650E8344A65BE025E44CC496CC1"/>
  </w:style>
  <w:style w:type="paragraph" w:customStyle="1" w:styleId="2E72B1EF0AF149F3827EF1CA358FA7B6">
    <w:name w:val="2E72B1EF0AF149F3827EF1CA358FA7B6"/>
  </w:style>
  <w:style w:type="paragraph" w:customStyle="1" w:styleId="A7F87F9FA8054E3B916C0908986FB0AC">
    <w:name w:val="A7F87F9FA8054E3B916C0908986FB0AC"/>
  </w:style>
  <w:style w:type="paragraph" w:customStyle="1" w:styleId="3F576E4B2D644A15A5C79E95F11D5358">
    <w:name w:val="3F576E4B2D644A15A5C79E95F11D5358"/>
  </w:style>
  <w:style w:type="paragraph" w:customStyle="1" w:styleId="028C957605314E5E855F54B8128B8AFC">
    <w:name w:val="028C957605314E5E855F54B8128B8AFC"/>
  </w:style>
  <w:style w:type="paragraph" w:customStyle="1" w:styleId="FB812755988D49CDA86CC0E679B53CA2">
    <w:name w:val="FB812755988D49CDA86CC0E679B53CA2"/>
  </w:style>
  <w:style w:type="paragraph" w:customStyle="1" w:styleId="28439D7DF2AD4220ABA761A8C2C1C9F9">
    <w:name w:val="28439D7DF2AD4220ABA761A8C2C1C9F9"/>
  </w:style>
  <w:style w:type="paragraph" w:customStyle="1" w:styleId="A4272D4CBA314EDCA2B148FD13790797">
    <w:name w:val="A4272D4CBA314EDCA2B148FD13790797"/>
  </w:style>
  <w:style w:type="paragraph" w:customStyle="1" w:styleId="AF53CAFCF69B41B790E2C61FAA4A7B47">
    <w:name w:val="AF53CAFCF69B41B790E2C61FAA4A7B47"/>
  </w:style>
  <w:style w:type="paragraph" w:customStyle="1" w:styleId="EC1DBC3A5ED44640BB5F808BE58530A5">
    <w:name w:val="EC1DBC3A5ED44640BB5F808BE58530A5"/>
  </w:style>
  <w:style w:type="paragraph" w:customStyle="1" w:styleId="0658E49EEC164249A860D9FD8B34178F">
    <w:name w:val="0658E49EEC164249A860D9FD8B34178F"/>
  </w:style>
  <w:style w:type="paragraph" w:customStyle="1" w:styleId="8D68DB097524486C9352F47E7029E9E0">
    <w:name w:val="8D68DB097524486C9352F47E7029E9E0"/>
  </w:style>
  <w:style w:type="paragraph" w:customStyle="1" w:styleId="102EA54E429042F3A8972813A2685AF4">
    <w:name w:val="102EA54E429042F3A8972813A2685AF4"/>
  </w:style>
  <w:style w:type="paragraph" w:customStyle="1" w:styleId="F732EEED11834C8FAA24193A1F09891C">
    <w:name w:val="F732EEED11834C8FAA24193A1F09891C"/>
  </w:style>
  <w:style w:type="paragraph" w:customStyle="1" w:styleId="9950CB1E3332447395118DEC017DDC28">
    <w:name w:val="9950CB1E3332447395118DEC017DDC28"/>
  </w:style>
  <w:style w:type="paragraph" w:customStyle="1" w:styleId="814D4E6EF2D64A1B84F01A912C4F6AD3">
    <w:name w:val="814D4E6EF2D64A1B84F01A912C4F6AD3"/>
  </w:style>
  <w:style w:type="paragraph" w:customStyle="1" w:styleId="A6B9FCE8C21C4C97B887D42B828452F2">
    <w:name w:val="A6B9FCE8C21C4C97B887D42B828452F2"/>
  </w:style>
  <w:style w:type="paragraph" w:customStyle="1" w:styleId="F7676DE00DA24E6CA250F1E1F09FE179">
    <w:name w:val="F7676DE00DA24E6CA250F1E1F09FE179"/>
  </w:style>
  <w:style w:type="paragraph" w:customStyle="1" w:styleId="DE361B61214E49688FB9707553E61748">
    <w:name w:val="DE361B61214E49688FB9707553E61748"/>
  </w:style>
  <w:style w:type="paragraph" w:customStyle="1" w:styleId="3FE1337132B34AA6BAB719C5F4FE2A4B">
    <w:name w:val="3FE1337132B34AA6BAB719C5F4FE2A4B"/>
  </w:style>
  <w:style w:type="paragraph" w:customStyle="1" w:styleId="9D800E4E412F40A3B11BBE345020AF7D">
    <w:name w:val="9D800E4E412F40A3B11BBE345020AF7D"/>
  </w:style>
  <w:style w:type="paragraph" w:customStyle="1" w:styleId="DD3228995B76419C803F70BCC4F28981">
    <w:name w:val="DD3228995B76419C803F70BCC4F28981"/>
  </w:style>
  <w:style w:type="paragraph" w:customStyle="1" w:styleId="A70C17D4534F45B2816C487164F9F98D">
    <w:name w:val="A70C17D4534F45B2816C487164F9F98D"/>
  </w:style>
  <w:style w:type="paragraph" w:customStyle="1" w:styleId="0D9223B5FB6F45E38FD887698B8B16AC">
    <w:name w:val="0D9223B5FB6F45E38FD887698B8B16AC"/>
  </w:style>
  <w:style w:type="paragraph" w:customStyle="1" w:styleId="BF0A9935E72A416681BDE6EB792AF403">
    <w:name w:val="BF0A9935E72A416681BDE6EB792AF403"/>
  </w:style>
  <w:style w:type="paragraph" w:customStyle="1" w:styleId="1D684ABD3354494299E055B433CA8E76">
    <w:name w:val="1D684ABD3354494299E055B433CA8E76"/>
  </w:style>
  <w:style w:type="paragraph" w:customStyle="1" w:styleId="47B722EA285A45C193253F245B3BFDD7">
    <w:name w:val="47B722EA285A45C193253F245B3BFDD7"/>
  </w:style>
  <w:style w:type="paragraph" w:customStyle="1" w:styleId="F5DCB8EFF66349CA947A49D168D67814">
    <w:name w:val="F5DCB8EFF66349CA947A49D168D67814"/>
  </w:style>
  <w:style w:type="paragraph" w:customStyle="1" w:styleId="14042F0D64AE4AAC9DDCC45ADB807A22">
    <w:name w:val="14042F0D64AE4AAC9DDCC45ADB807A22"/>
  </w:style>
  <w:style w:type="paragraph" w:customStyle="1" w:styleId="FA2FE5CA15A54A8F9DC0636AB54D3D8F">
    <w:name w:val="FA2FE5CA15A54A8F9DC0636AB54D3D8F"/>
  </w:style>
  <w:style w:type="paragraph" w:customStyle="1" w:styleId="1EA92F1475874FB19F2FF402F7CB14A2">
    <w:name w:val="1EA92F1475874FB19F2FF402F7CB14A2"/>
  </w:style>
  <w:style w:type="paragraph" w:customStyle="1" w:styleId="6BFB3092A73143C5A0B8195DD4874A3E">
    <w:name w:val="6BFB3092A73143C5A0B8195DD4874A3E"/>
  </w:style>
  <w:style w:type="paragraph" w:customStyle="1" w:styleId="0A4422D054FC447880ED13BF6E1905EF">
    <w:name w:val="0A4422D054FC447880ED13BF6E1905EF"/>
  </w:style>
  <w:style w:type="paragraph" w:customStyle="1" w:styleId="65EBFB8894BF49A6BD2AAD4A9C6A43AA">
    <w:name w:val="65EBFB8894BF49A6BD2AAD4A9C6A43AA"/>
  </w:style>
  <w:style w:type="paragraph" w:customStyle="1" w:styleId="E7C8DCA71BB644D5A9EBB6D50A1F9869">
    <w:name w:val="E7C8DCA71BB644D5A9EBB6D50A1F9869"/>
  </w:style>
  <w:style w:type="paragraph" w:customStyle="1" w:styleId="5C321A8C6F774FEA857CE85D5957677D">
    <w:name w:val="5C321A8C6F774FEA857CE85D5957677D"/>
  </w:style>
  <w:style w:type="paragraph" w:customStyle="1" w:styleId="DC1D9758E4574CA48C4AD3149AF118D9">
    <w:name w:val="DC1D9758E4574CA48C4AD3149AF118D9"/>
  </w:style>
  <w:style w:type="paragraph" w:customStyle="1" w:styleId="3039072C02404A9A8F71A8E7E851B358">
    <w:name w:val="3039072C02404A9A8F71A8E7E851B358"/>
  </w:style>
  <w:style w:type="paragraph" w:customStyle="1" w:styleId="C06093B007CE4652AA8C6A9799AAF6B6">
    <w:name w:val="C06093B007CE4652AA8C6A9799AAF6B6"/>
  </w:style>
  <w:style w:type="paragraph" w:customStyle="1" w:styleId="5831656792C64DE0AE77CAAAD10F7E4A">
    <w:name w:val="5831656792C64DE0AE77CAAAD10F7E4A"/>
  </w:style>
  <w:style w:type="paragraph" w:customStyle="1" w:styleId="A55C2A8B0658442387527BB1F14649DC">
    <w:name w:val="A55C2A8B0658442387527BB1F14649DC"/>
  </w:style>
  <w:style w:type="paragraph" w:customStyle="1" w:styleId="496E03E892354E78A27CB9BEA8B1BF08">
    <w:name w:val="496E03E892354E78A27CB9BEA8B1BF08"/>
  </w:style>
  <w:style w:type="paragraph" w:customStyle="1" w:styleId="09CF12E923FC474FBFD0686AD65B7506">
    <w:name w:val="09CF12E923FC474FBFD0686AD65B7506"/>
  </w:style>
  <w:style w:type="paragraph" w:customStyle="1" w:styleId="76954C34D7E14E3B92388A36506C40CA">
    <w:name w:val="76954C34D7E14E3B92388A36506C40CA"/>
  </w:style>
  <w:style w:type="paragraph" w:customStyle="1" w:styleId="8E43E52E8F15408BBD0AB9219CD9C867">
    <w:name w:val="8E43E52E8F15408BBD0AB9219CD9C867"/>
  </w:style>
  <w:style w:type="paragraph" w:customStyle="1" w:styleId="B688578CFD864E088222907EA2E22701">
    <w:name w:val="B688578CFD864E088222907EA2E22701"/>
  </w:style>
  <w:style w:type="paragraph" w:customStyle="1" w:styleId="BEC8692622754E85B5575F16E7E16006">
    <w:name w:val="BEC8692622754E85B5575F16E7E16006"/>
  </w:style>
  <w:style w:type="paragraph" w:customStyle="1" w:styleId="9868415523E34D2182C4883F80AEB410">
    <w:name w:val="9868415523E34D2182C4883F80AEB410"/>
  </w:style>
  <w:style w:type="paragraph" w:customStyle="1" w:styleId="A68FDF7B487E4BE0BBC075BDF26B86CE">
    <w:name w:val="A68FDF7B487E4BE0BBC075BDF26B86CE"/>
  </w:style>
  <w:style w:type="paragraph" w:customStyle="1" w:styleId="8E4336B9C9184E6FA5E088874CF33C93">
    <w:name w:val="8E4336B9C9184E6FA5E088874CF33C93"/>
  </w:style>
  <w:style w:type="paragraph" w:customStyle="1" w:styleId="739617B4871844779D60E3A57EFB890E">
    <w:name w:val="739617B4871844779D60E3A57EFB890E"/>
  </w:style>
  <w:style w:type="paragraph" w:customStyle="1" w:styleId="6329E1695950451DA23555A377ED3F81">
    <w:name w:val="6329E1695950451DA23555A377ED3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EE8C-832D-4CB3-906C-6BDF61AC1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266</TotalTime>
  <Pages>8</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Gupta</dc:creator>
  <cp:keywords>JAVA PROJECT</cp:keywords>
  <dc:description>Shivam gupta</dc:description>
  <cp:lastModifiedBy>Shivam Gupta [CSE - 2018]</cp:lastModifiedBy>
  <cp:revision>39</cp:revision>
  <dcterms:created xsi:type="dcterms:W3CDTF">2019-11-16T18:57:00Z</dcterms:created>
  <dcterms:modified xsi:type="dcterms:W3CDTF">2019-11-17T11:20:00Z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